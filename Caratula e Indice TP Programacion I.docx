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A04A2"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0393D3AD" wp14:editId="592C46B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37D7"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12A20DDD" wp14:editId="6DFA84EA">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CA3CC54" w14:textId="77777777" w:rsidTr="00AB02A7">
        <w:trPr>
          <w:trHeight w:val="1894"/>
        </w:trPr>
        <w:tc>
          <w:tcPr>
            <w:tcW w:w="5580" w:type="dxa"/>
            <w:tcBorders>
              <w:top w:val="nil"/>
              <w:left w:val="nil"/>
              <w:bottom w:val="nil"/>
              <w:right w:val="nil"/>
            </w:tcBorders>
          </w:tcPr>
          <w:p w14:paraId="1F10A135" w14:textId="77777777" w:rsidR="00D077E9" w:rsidRDefault="00D077E9" w:rsidP="00AB02A7">
            <w:pPr>
              <w:rPr>
                <w:noProof/>
              </w:rPr>
            </w:pPr>
            <w:r>
              <w:rPr>
                <w:noProof/>
                <w:lang w:bidi="es-ES"/>
              </w:rPr>
              <mc:AlternateContent>
                <mc:Choice Requires="wps">
                  <w:drawing>
                    <wp:inline distT="0" distB="0" distL="0" distR="0" wp14:anchorId="3EC9F699" wp14:editId="1A6B0646">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7293CF28" w14:textId="452ECC1F" w:rsidR="00D077E9" w:rsidRPr="00EA237C" w:rsidRDefault="00EA237C" w:rsidP="00D077E9">
                                  <w:pPr>
                                    <w:pStyle w:val="Ttulo"/>
                                    <w:spacing w:after="0"/>
                                    <w:rPr>
                                      <w:sz w:val="48"/>
                                      <w:szCs w:val="48"/>
                                    </w:rPr>
                                  </w:pPr>
                                  <w:r w:rsidRPr="00EA237C">
                                    <w:rPr>
                                      <w:sz w:val="48"/>
                                      <w:szCs w:val="48"/>
                                      <w:lang w:bidi="es-ES"/>
                                    </w:rPr>
                                    <w:t>Trabajo Integrador - Propuesta de Investigación Cátedra de Programación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C9F699"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7293CF28" w14:textId="452ECC1F" w:rsidR="00D077E9" w:rsidRPr="00EA237C" w:rsidRDefault="00EA237C" w:rsidP="00D077E9">
                            <w:pPr>
                              <w:pStyle w:val="Ttulo"/>
                              <w:spacing w:after="0"/>
                              <w:rPr>
                                <w:sz w:val="48"/>
                                <w:szCs w:val="48"/>
                              </w:rPr>
                            </w:pPr>
                            <w:r w:rsidRPr="00EA237C">
                              <w:rPr>
                                <w:sz w:val="48"/>
                                <w:szCs w:val="48"/>
                                <w:lang w:bidi="es-ES"/>
                              </w:rPr>
                              <w:t>Trabajo Integrador - Propuesta de Investigación Cátedra de Programación I</w:t>
                            </w:r>
                          </w:p>
                        </w:txbxContent>
                      </v:textbox>
                      <w10:anchorlock/>
                    </v:shape>
                  </w:pict>
                </mc:Fallback>
              </mc:AlternateContent>
            </w:r>
          </w:p>
          <w:p w14:paraId="5C052686" w14:textId="77777777" w:rsidR="00D077E9" w:rsidRDefault="00D077E9" w:rsidP="00AB02A7">
            <w:pPr>
              <w:rPr>
                <w:noProof/>
              </w:rPr>
            </w:pPr>
            <w:r>
              <w:rPr>
                <w:noProof/>
                <w:lang w:bidi="es-ES"/>
              </w:rPr>
              <mc:AlternateContent>
                <mc:Choice Requires="wps">
                  <w:drawing>
                    <wp:inline distT="0" distB="0" distL="0" distR="0" wp14:anchorId="39F2D998" wp14:editId="34926E1E">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FD9944"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08D6093C" w14:textId="77777777" w:rsidTr="004E5FEE">
        <w:trPr>
          <w:trHeight w:val="7303"/>
        </w:trPr>
        <w:tc>
          <w:tcPr>
            <w:tcW w:w="5580" w:type="dxa"/>
            <w:tcBorders>
              <w:top w:val="nil"/>
              <w:left w:val="nil"/>
              <w:bottom w:val="nil"/>
              <w:right w:val="nil"/>
            </w:tcBorders>
          </w:tcPr>
          <w:p w14:paraId="42E290B3" w14:textId="77777777" w:rsidR="00D077E9" w:rsidRDefault="00D077E9" w:rsidP="00AB02A7">
            <w:pPr>
              <w:rPr>
                <w:noProof/>
              </w:rPr>
            </w:pPr>
          </w:p>
        </w:tc>
      </w:tr>
      <w:tr w:rsidR="00D077E9" w14:paraId="090838B0" w14:textId="77777777" w:rsidTr="00AB02A7">
        <w:trPr>
          <w:trHeight w:val="2438"/>
        </w:trPr>
        <w:tc>
          <w:tcPr>
            <w:tcW w:w="5580" w:type="dxa"/>
            <w:tcBorders>
              <w:top w:val="nil"/>
              <w:left w:val="nil"/>
              <w:bottom w:val="nil"/>
              <w:right w:val="nil"/>
            </w:tcBorders>
          </w:tcPr>
          <w:sdt>
            <w:sdtPr>
              <w:rPr>
                <w:noProof/>
              </w:rPr>
              <w:id w:val="1080870105"/>
              <w:placeholder>
                <w:docPart w:val="864AA50A580F4A99B2E7D1E6B22DB7AE"/>
              </w:placeholder>
              <w15:appearance w15:val="hidden"/>
            </w:sdtPr>
            <w:sdtEndPr/>
            <w:sdtContent>
              <w:p w14:paraId="162CECFC" w14:textId="75BB205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AD18D6">
                  <w:rPr>
                    <w:rStyle w:val="SubttuloCar"/>
                    <w:b w:val="0"/>
                    <w:noProof/>
                    <w:lang w:bidi="es-ES"/>
                  </w:rPr>
                  <w:t>20 junio</w:t>
                </w:r>
                <w:r>
                  <w:rPr>
                    <w:rStyle w:val="SubttuloCar"/>
                    <w:b w:val="0"/>
                    <w:noProof/>
                    <w:lang w:bidi="es-ES"/>
                  </w:rPr>
                  <w:fldChar w:fldCharType="end"/>
                </w:r>
              </w:p>
            </w:sdtContent>
          </w:sdt>
          <w:p w14:paraId="548C3D23"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70973CD4" wp14:editId="7505793D">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7DB827B"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3124D65" w14:textId="77777777" w:rsidR="00D077E9" w:rsidRDefault="00D077E9" w:rsidP="00AB02A7">
            <w:pPr>
              <w:rPr>
                <w:noProof/>
                <w:sz w:val="10"/>
                <w:szCs w:val="10"/>
              </w:rPr>
            </w:pPr>
          </w:p>
          <w:p w14:paraId="17F73618" w14:textId="76584824" w:rsidR="00D077E9" w:rsidRDefault="003F1EFA" w:rsidP="00AB02A7">
            <w:pPr>
              <w:rPr>
                <w:noProof/>
              </w:rPr>
            </w:pPr>
            <w:sdt>
              <w:sdtPr>
                <w:rPr>
                  <w:noProof/>
                </w:rPr>
                <w:id w:val="-1740469667"/>
                <w:placeholder>
                  <w:docPart w:val="E1B6E6F7982B47C7892693B92D6076D7"/>
                </w:placeholder>
                <w15:appearance w15:val="hidden"/>
              </w:sdtPr>
              <w:sdtEndPr/>
              <w:sdtContent>
                <w:r w:rsidR="00EA237C" w:rsidRPr="00EA237C">
                  <w:rPr>
                    <w:noProof/>
                  </w:rPr>
                  <w:t>Investigación aplicada en Python</w:t>
                </w:r>
              </w:sdtContent>
            </w:sdt>
          </w:p>
          <w:p w14:paraId="01E2F36A" w14:textId="6280AB11"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C6CEF05A4DCC49789CA6B59CF9A8B614"/>
                </w:placeholder>
                <w:dataBinding w:prefixMappings="xmlns:ns0='http://schemas.microsoft.com/office/2006/coverPageProps' " w:xpath="/ns0:CoverPageProperties[1]/ns0:CompanyFax[1]" w:storeItemID="{55AF091B-3C7A-41E3-B477-F2FDAA23CFDA}"/>
                <w15:appearance w15:val="hidden"/>
                <w:text w:multiLine="1"/>
              </w:sdtPr>
              <w:sdtEndPr/>
              <w:sdtContent>
                <w:r w:rsidR="00EA237C">
                  <w:rPr>
                    <w:noProof/>
                  </w:rPr>
                  <w:t>Jose Ricardo Miranda</w:t>
                </w:r>
                <w:r w:rsidR="006A102F">
                  <w:rPr>
                    <w:noProof/>
                  </w:rPr>
                  <w:t xml:space="preserve"> y Bruno Mendiberry</w:t>
                </w:r>
                <w:r w:rsidR="00EA237C">
                  <w:rPr>
                    <w:noProof/>
                  </w:rPr>
                  <w:t xml:space="preserve"> Comision 17 UTN San Nicolas</w:t>
                </w:r>
                <w:r w:rsidR="005D0E78">
                  <w:rPr>
                    <w:noProof/>
                  </w:rPr>
                  <w:t xml:space="preserve"> </w:t>
                </w:r>
                <w:r w:rsidR="00BA13B2">
                  <w:rPr>
                    <w:noProof/>
                  </w:rPr>
                  <w:t>-Tecnicatura en Programacion</w:t>
                </w:r>
                <w:r w:rsidR="00EA237C">
                  <w:rPr>
                    <w:noProof/>
                  </w:rPr>
                  <w:br/>
                  <w:t>Profesor:</w:t>
                </w:r>
              </w:sdtContent>
            </w:sdt>
            <w:r w:rsidR="00FE17AB">
              <w:t xml:space="preserve"> </w:t>
            </w:r>
            <w:r w:rsidR="00FE17AB" w:rsidRPr="00FE17AB">
              <w:rPr>
                <w:noProof/>
              </w:rPr>
              <w:t>Cinthia Rigoni</w:t>
            </w:r>
            <w:r w:rsidR="003F1EFA">
              <w:rPr>
                <w:noProof/>
              </w:rPr>
              <w:t>-</w:t>
            </w:r>
            <w:r w:rsidR="003F1EFA" w:rsidRPr="003F1EFA">
              <w:rPr>
                <w:noProof/>
              </w:rPr>
              <w:t>Bruselario, Sebastián</w:t>
            </w:r>
          </w:p>
          <w:p w14:paraId="7AA0E1ED" w14:textId="77777777" w:rsidR="00D077E9" w:rsidRPr="00D86945" w:rsidRDefault="00D077E9" w:rsidP="00AB02A7">
            <w:pPr>
              <w:rPr>
                <w:noProof/>
                <w:sz w:val="10"/>
                <w:szCs w:val="10"/>
              </w:rPr>
            </w:pPr>
          </w:p>
        </w:tc>
      </w:tr>
    </w:tbl>
    <w:p w14:paraId="1B737E99" w14:textId="556DAE1E"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18C9DAA6" wp14:editId="6BBD92B5">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067E5"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38CC7213" w14:textId="0FCE58FB" w:rsidR="00D077E9" w:rsidRDefault="00EA237C" w:rsidP="00D077E9">
      <w:pPr>
        <w:pStyle w:val="Ttulo1"/>
        <w:rPr>
          <w:noProof/>
        </w:rPr>
      </w:pPr>
      <w:r w:rsidRPr="00EA237C">
        <w:rPr>
          <w:noProof/>
          <w:lang w:bidi="es-ES"/>
        </w:rPr>
        <w:lastRenderedPageBreak/>
        <w:t>“Comparación práctica de algoritmos de búsqueda y ordenamiento con árboles en Python: eficiencia y aplicabilidad”</w:t>
      </w:r>
    </w:p>
    <w:tbl>
      <w:tblPr>
        <w:tblW w:w="8562" w:type="dxa"/>
        <w:tblInd w:w="-284" w:type="dxa"/>
        <w:tblCellMar>
          <w:left w:w="0" w:type="dxa"/>
          <w:right w:w="0" w:type="dxa"/>
        </w:tblCellMar>
        <w:tblLook w:val="0000" w:firstRow="0" w:lastRow="0" w:firstColumn="0" w:lastColumn="0" w:noHBand="0" w:noVBand="0"/>
      </w:tblPr>
      <w:tblGrid>
        <w:gridCol w:w="10318"/>
      </w:tblGrid>
      <w:tr w:rsidR="00D077E9" w14:paraId="773A9F6A" w14:textId="77777777" w:rsidTr="00CE0119">
        <w:trPr>
          <w:trHeight w:val="3546"/>
        </w:trPr>
        <w:tc>
          <w:tcPr>
            <w:tcW w:w="11872" w:type="dxa"/>
          </w:tcPr>
          <w:sdt>
            <w:sdtPr>
              <w:rPr>
                <w:noProof/>
              </w:rPr>
              <w:id w:val="1660650702"/>
              <w:placeholder>
                <w:docPart w:val="20C2BC1F24E24FB0A2AB66E42C3009F4"/>
              </w:placeholder>
              <w15:appearance w15:val="hidden"/>
            </w:sdtPr>
            <w:sdtEndPr/>
            <w:sdtContent>
              <w:p w14:paraId="1641091D" w14:textId="2CD552B0" w:rsidR="00D077E9" w:rsidRDefault="00EA237C" w:rsidP="00DF027C">
                <w:pPr>
                  <w:pStyle w:val="Ttulo2"/>
                  <w:rPr>
                    <w:noProof/>
                  </w:rPr>
                </w:pPr>
                <w:r w:rsidRPr="00EA237C">
                  <w:rPr>
                    <w:noProof/>
                  </w:rPr>
                  <w:t>Descripción breve</w:t>
                </w:r>
              </w:p>
            </w:sdtContent>
          </w:sdt>
          <w:p w14:paraId="58075894" w14:textId="77777777" w:rsidR="00DF027C" w:rsidRDefault="00DF027C" w:rsidP="00DF027C">
            <w:pPr>
              <w:rPr>
                <w:noProof/>
              </w:rPr>
            </w:pPr>
          </w:p>
          <w:p w14:paraId="7C30CD23" w14:textId="77C7E8E8" w:rsidR="00DF027C" w:rsidRDefault="00EA237C" w:rsidP="00BA13B2">
            <w:pPr>
              <w:pStyle w:val="Contenido"/>
              <w:jc w:val="both"/>
              <w:rPr>
                <w:noProof/>
              </w:rPr>
            </w:pPr>
            <w:r w:rsidRPr="00EA237C">
              <w:rPr>
                <w:noProof/>
                <w:szCs w:val="28"/>
              </w:rPr>
              <w:t>Desarrollar un programa en Python que implemente distintos algoritmos de ordenamiento (como Quicksort, Mergesort) y búsqueda (como búsqueda binaria, BFS y DFS en árboles), y permita comparar sus rendimientos en tiempo y espacio, usando estructuras como árboles binarios o AVL</w:t>
            </w:r>
            <w:r w:rsidRPr="00EA237C">
              <w:rPr>
                <w:noProof/>
              </w:rPr>
              <w:t>.</w:t>
            </w:r>
          </w:p>
        </w:tc>
      </w:tr>
      <w:tr w:rsidR="00DF027C" w14:paraId="401B3137" w14:textId="77777777" w:rsidTr="00CE0119">
        <w:trPr>
          <w:trHeight w:val="1899"/>
        </w:trPr>
        <w:tc>
          <w:tcPr>
            <w:tcW w:w="11872" w:type="dxa"/>
            <w:shd w:val="clear" w:color="auto" w:fill="F2F2F2" w:themeFill="background1" w:themeFillShade="F2"/>
            <w:vAlign w:val="center"/>
          </w:tcPr>
          <w:p w14:paraId="1F028E56" w14:textId="77777777" w:rsidR="00DF027C" w:rsidRPr="00DF027C" w:rsidRDefault="00DF027C" w:rsidP="00DF027C">
            <w:pPr>
              <w:pStyle w:val="Textodestacado"/>
              <w:jc w:val="center"/>
              <w:rPr>
                <w:noProof/>
              </w:rPr>
            </w:pPr>
            <w:r>
              <w:rPr>
                <w:noProof/>
                <w:lang w:bidi="es-ES"/>
              </w:rPr>
              <mc:AlternateContent>
                <mc:Choice Requires="wps">
                  <w:drawing>
                    <wp:inline distT="0" distB="0" distL="0" distR="0" wp14:anchorId="2E9B551F" wp14:editId="181D59A9">
                      <wp:extent cx="5422005" cy="1057275"/>
                      <wp:effectExtent l="0" t="0" r="0" b="0"/>
                      <wp:docPr id="7" name="Cuadro de texto 7"/>
                      <wp:cNvGraphicFramePr/>
                      <a:graphic xmlns:a="http://schemas.openxmlformats.org/drawingml/2006/main">
                        <a:graphicData uri="http://schemas.microsoft.com/office/word/2010/wordprocessingShape">
                          <wps:wsp>
                            <wps:cNvSpPr txBox="1"/>
                            <wps:spPr>
                              <a:xfrm>
                                <a:off x="0" y="0"/>
                                <a:ext cx="5422005" cy="1057275"/>
                              </a:xfrm>
                              <a:prstGeom prst="rect">
                                <a:avLst/>
                              </a:prstGeom>
                              <a:noFill/>
                              <a:ln w="6350">
                                <a:noFill/>
                              </a:ln>
                            </wps:spPr>
                            <wps:txbx>
                              <w:txbxContent>
                                <w:p w14:paraId="3F60A023" w14:textId="77777777" w:rsidR="00EA237C" w:rsidRPr="00EA237C" w:rsidRDefault="00EA237C" w:rsidP="00EA237C">
                                  <w:pPr>
                                    <w:jc w:val="center"/>
                                    <w:rPr>
                                      <w:i/>
                                      <w:sz w:val="36"/>
                                      <w:szCs w:val="36"/>
                                      <w:lang w:bidi="es-ES"/>
                                    </w:rPr>
                                  </w:pPr>
                                  <w:r w:rsidRPr="00EA237C">
                                    <w:rPr>
                                      <w:i/>
                                      <w:sz w:val="36"/>
                                      <w:szCs w:val="36"/>
                                      <w:lang w:bidi="es-ES"/>
                                    </w:rPr>
                                    <w:t>Este enfoque cubre:</w:t>
                                  </w:r>
                                </w:p>
                                <w:p w14:paraId="78EC47C3" w14:textId="77777777" w:rsidR="00EA237C" w:rsidRPr="00EA237C" w:rsidRDefault="00EA237C" w:rsidP="00EA237C">
                                  <w:pPr>
                                    <w:jc w:val="center"/>
                                    <w:rPr>
                                      <w:i/>
                                      <w:sz w:val="36"/>
                                      <w:szCs w:val="36"/>
                                      <w:lang w:bidi="es-ES"/>
                                    </w:rPr>
                                  </w:pPr>
                                  <w:r w:rsidRPr="00EA237C">
                                    <w:rPr>
                                      <w:i/>
                                      <w:sz w:val="36"/>
                                      <w:szCs w:val="36"/>
                                      <w:lang w:bidi="es-ES"/>
                                    </w:rPr>
                                    <w:t>Algoritmos de Búsqueda y Ordenamiento</w:t>
                                  </w:r>
                                </w:p>
                                <w:p w14:paraId="1B89F702" w14:textId="77777777" w:rsidR="00EA237C" w:rsidRPr="00EA237C" w:rsidRDefault="00EA237C" w:rsidP="00EA237C">
                                  <w:pPr>
                                    <w:jc w:val="center"/>
                                    <w:rPr>
                                      <w:i/>
                                      <w:sz w:val="36"/>
                                      <w:szCs w:val="36"/>
                                      <w:lang w:bidi="es-ES"/>
                                    </w:rPr>
                                  </w:pPr>
                                  <w:r w:rsidRPr="00EA237C">
                                    <w:rPr>
                                      <w:i/>
                                      <w:sz w:val="36"/>
                                      <w:szCs w:val="36"/>
                                      <w:lang w:bidi="es-ES"/>
                                    </w:rPr>
                                    <w:t>Estructuras de datos avanzadas</w:t>
                                  </w:r>
                                </w:p>
                                <w:p w14:paraId="45F4F576" w14:textId="16D5C240" w:rsidR="00DF027C" w:rsidRDefault="00EA237C" w:rsidP="00EA237C">
                                  <w:pPr>
                                    <w:jc w:val="center"/>
                                  </w:pPr>
                                  <w:r w:rsidRPr="00EA237C">
                                    <w:rPr>
                                      <w:i/>
                                      <w:sz w:val="36"/>
                                      <w:szCs w:val="36"/>
                                      <w:lang w:bidi="es-ES"/>
                                    </w:rPr>
                                    <w:t>Análisis de eficiencia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9B551F" id="Cuadro de texto 7" o:spid="_x0000_s1027" type="#_x0000_t202" style="width:426.9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" filled="f" stroked="f" strokeweight=".5pt">
                      <v:textbox>
                        <w:txbxContent>
                          <w:p w14:paraId="3F60A023" w14:textId="77777777" w:rsidR="00EA237C" w:rsidRPr="00EA237C" w:rsidRDefault="00EA237C" w:rsidP="00EA237C">
                            <w:pPr>
                              <w:jc w:val="center"/>
                              <w:rPr>
                                <w:i/>
                                <w:sz w:val="36"/>
                                <w:szCs w:val="36"/>
                                <w:lang w:bidi="es-ES"/>
                              </w:rPr>
                            </w:pPr>
                            <w:r w:rsidRPr="00EA237C">
                              <w:rPr>
                                <w:i/>
                                <w:sz w:val="36"/>
                                <w:szCs w:val="36"/>
                                <w:lang w:bidi="es-ES"/>
                              </w:rPr>
                              <w:t>Este enfoque cubre:</w:t>
                            </w:r>
                          </w:p>
                          <w:p w14:paraId="78EC47C3" w14:textId="77777777" w:rsidR="00EA237C" w:rsidRPr="00EA237C" w:rsidRDefault="00EA237C" w:rsidP="00EA237C">
                            <w:pPr>
                              <w:jc w:val="center"/>
                              <w:rPr>
                                <w:i/>
                                <w:sz w:val="36"/>
                                <w:szCs w:val="36"/>
                                <w:lang w:bidi="es-ES"/>
                              </w:rPr>
                            </w:pPr>
                            <w:r w:rsidRPr="00EA237C">
                              <w:rPr>
                                <w:i/>
                                <w:sz w:val="36"/>
                                <w:szCs w:val="36"/>
                                <w:lang w:bidi="es-ES"/>
                              </w:rPr>
                              <w:t>Algoritmos de Búsqueda y Ordenamiento</w:t>
                            </w:r>
                          </w:p>
                          <w:p w14:paraId="1B89F702" w14:textId="77777777" w:rsidR="00EA237C" w:rsidRPr="00EA237C" w:rsidRDefault="00EA237C" w:rsidP="00EA237C">
                            <w:pPr>
                              <w:jc w:val="center"/>
                              <w:rPr>
                                <w:i/>
                                <w:sz w:val="36"/>
                                <w:szCs w:val="36"/>
                                <w:lang w:bidi="es-ES"/>
                              </w:rPr>
                            </w:pPr>
                            <w:r w:rsidRPr="00EA237C">
                              <w:rPr>
                                <w:i/>
                                <w:sz w:val="36"/>
                                <w:szCs w:val="36"/>
                                <w:lang w:bidi="es-ES"/>
                              </w:rPr>
                              <w:t>Estructuras de datos avanzadas</w:t>
                            </w:r>
                          </w:p>
                          <w:p w14:paraId="45F4F576" w14:textId="16D5C240" w:rsidR="00DF027C" w:rsidRDefault="00EA237C" w:rsidP="00EA237C">
                            <w:pPr>
                              <w:jc w:val="center"/>
                            </w:pPr>
                            <w:r w:rsidRPr="00EA237C">
                              <w:rPr>
                                <w:i/>
                                <w:sz w:val="36"/>
                                <w:szCs w:val="36"/>
                                <w:lang w:bidi="es-ES"/>
                              </w:rPr>
                              <w:t>Análisis de eficiencia</w:t>
                            </w:r>
                          </w:p>
                        </w:txbxContent>
                      </v:textbox>
                      <w10:anchorlock/>
                    </v:shape>
                  </w:pict>
                </mc:Fallback>
              </mc:AlternateContent>
            </w:r>
          </w:p>
        </w:tc>
      </w:tr>
      <w:tr w:rsidR="00DF027C" w14:paraId="7144FF41" w14:textId="77777777" w:rsidTr="00CE0119">
        <w:trPr>
          <w:trHeight w:val="5931"/>
        </w:trPr>
        <w:tc>
          <w:tcPr>
            <w:tcW w:w="11872" w:type="dxa"/>
          </w:tcPr>
          <w:p w14:paraId="6E3BD8C1" w14:textId="77777777" w:rsidR="00DF027C" w:rsidRDefault="00DF027C" w:rsidP="00E15234">
            <w:pPr>
              <w:pStyle w:val="Textodestacado"/>
              <w:jc w:val="both"/>
              <w:rPr>
                <w:i/>
                <w:noProof/>
                <w:sz w:val="36"/>
              </w:rPr>
            </w:pPr>
          </w:p>
          <w:p w14:paraId="08F752C9" w14:textId="2BB47816" w:rsidR="00DF027C" w:rsidRPr="00DF027C" w:rsidRDefault="00EA237C" w:rsidP="00E15234">
            <w:pPr>
              <w:pStyle w:val="Contenido"/>
              <w:jc w:val="both"/>
              <w:rPr>
                <w:noProof/>
              </w:rPr>
            </w:pPr>
            <w:r w:rsidRPr="00EA237C">
              <w:rPr>
                <w:noProof/>
              </w:rPr>
              <w:t>Temas a investigar y profundizar</w:t>
            </w:r>
          </w:p>
          <w:p w14:paraId="07950BEC" w14:textId="2AFE9A30" w:rsidR="00EA237C" w:rsidRDefault="00EA237C" w:rsidP="00E15234">
            <w:pPr>
              <w:pStyle w:val="Contenido"/>
              <w:jc w:val="both"/>
              <w:rPr>
                <w:noProof/>
              </w:rPr>
            </w:pPr>
            <w:r>
              <w:rPr>
                <w:noProof/>
              </w:rPr>
              <w:t>a) Algoritmos de búsqueda y ordenamiento</w:t>
            </w:r>
          </w:p>
          <w:p w14:paraId="7BF71D8B" w14:textId="77777777" w:rsidR="00EA237C" w:rsidRDefault="00EA237C" w:rsidP="00E15234">
            <w:pPr>
              <w:pStyle w:val="Contenido"/>
              <w:jc w:val="both"/>
              <w:rPr>
                <w:noProof/>
              </w:rPr>
            </w:pPr>
            <w:r>
              <w:rPr>
                <w:noProof/>
              </w:rPr>
              <w:t>Búsqueda secuencial vs binaria</w:t>
            </w:r>
          </w:p>
          <w:p w14:paraId="52356245" w14:textId="77777777" w:rsidR="00EA237C" w:rsidRDefault="00EA237C" w:rsidP="00E15234">
            <w:pPr>
              <w:pStyle w:val="Contenido"/>
              <w:jc w:val="both"/>
              <w:rPr>
                <w:noProof/>
              </w:rPr>
            </w:pPr>
            <w:r>
              <w:rPr>
                <w:noProof/>
              </w:rPr>
              <w:t>BFS (Breadth-First Search) y DFS (Depth-First Search) en árboles</w:t>
            </w:r>
          </w:p>
          <w:p w14:paraId="6507C5CF" w14:textId="77777777" w:rsidR="00EA237C" w:rsidRDefault="00EA237C" w:rsidP="00E15234">
            <w:pPr>
              <w:pStyle w:val="Contenido"/>
              <w:jc w:val="both"/>
              <w:rPr>
                <w:noProof/>
              </w:rPr>
            </w:pPr>
            <w:r>
              <w:rPr>
                <w:noProof/>
              </w:rPr>
              <w:t>Ordenamientos: BubbleSort, InsertionSort, MergeSort, QuickSort, HeapSort</w:t>
            </w:r>
          </w:p>
          <w:p w14:paraId="763C80BF" w14:textId="77777777" w:rsidR="00EA237C" w:rsidRDefault="00EA237C" w:rsidP="00E15234">
            <w:pPr>
              <w:pStyle w:val="Contenido"/>
              <w:jc w:val="both"/>
              <w:rPr>
                <w:noProof/>
              </w:rPr>
            </w:pPr>
            <w:r>
              <w:rPr>
                <w:noProof/>
              </w:rPr>
              <w:t>b) Análisis de eficiencia</w:t>
            </w:r>
          </w:p>
          <w:p w14:paraId="0A240478" w14:textId="77777777" w:rsidR="00EA237C" w:rsidRDefault="00EA237C" w:rsidP="00E15234">
            <w:pPr>
              <w:pStyle w:val="Contenido"/>
              <w:jc w:val="both"/>
              <w:rPr>
                <w:noProof/>
              </w:rPr>
            </w:pPr>
            <w:r>
              <w:rPr>
                <w:noProof/>
              </w:rPr>
              <w:t>Complejidad temporal y espacial (Big O)</w:t>
            </w:r>
          </w:p>
          <w:p w14:paraId="22CC246C" w14:textId="77777777" w:rsidR="00EA237C" w:rsidRDefault="00EA237C" w:rsidP="00E15234">
            <w:pPr>
              <w:pStyle w:val="Contenido"/>
              <w:jc w:val="both"/>
              <w:rPr>
                <w:noProof/>
              </w:rPr>
            </w:pPr>
            <w:r>
              <w:rPr>
                <w:noProof/>
              </w:rPr>
              <w:t>Pruebas empíricas con timeit, memory_profiler</w:t>
            </w:r>
          </w:p>
          <w:p w14:paraId="0C9DF8E3" w14:textId="77777777" w:rsidR="00EA237C" w:rsidRDefault="00EA237C" w:rsidP="00E15234">
            <w:pPr>
              <w:pStyle w:val="Contenido"/>
              <w:jc w:val="both"/>
              <w:rPr>
                <w:noProof/>
              </w:rPr>
            </w:pPr>
            <w:r>
              <w:rPr>
                <w:noProof/>
              </w:rPr>
              <w:t>c) Estructuras de datos avanzadas</w:t>
            </w:r>
          </w:p>
          <w:p w14:paraId="2361D20A" w14:textId="77777777" w:rsidR="00EA237C" w:rsidRDefault="00EA237C" w:rsidP="00E15234">
            <w:pPr>
              <w:pStyle w:val="Contenido"/>
              <w:jc w:val="both"/>
              <w:rPr>
                <w:noProof/>
              </w:rPr>
            </w:pPr>
            <w:r>
              <w:rPr>
                <w:noProof/>
              </w:rPr>
              <w:t>Árboles binarios, AVL o B-trees</w:t>
            </w:r>
          </w:p>
          <w:p w14:paraId="7AC39E99" w14:textId="77777777" w:rsidR="00EA237C" w:rsidRDefault="00EA237C" w:rsidP="00E15234">
            <w:pPr>
              <w:pStyle w:val="Contenido"/>
              <w:jc w:val="both"/>
              <w:rPr>
                <w:noProof/>
              </w:rPr>
            </w:pPr>
            <w:r>
              <w:rPr>
                <w:noProof/>
              </w:rPr>
              <w:t>Comparación con listas y diccionarios</w:t>
            </w:r>
          </w:p>
          <w:p w14:paraId="263732EE" w14:textId="6894AEB1" w:rsidR="00DF027C" w:rsidRDefault="00EA237C" w:rsidP="00E15234">
            <w:pPr>
              <w:pStyle w:val="Contenido"/>
              <w:jc w:val="both"/>
              <w:rPr>
                <w:noProof/>
              </w:rPr>
            </w:pPr>
            <w:r>
              <w:rPr>
                <w:noProof/>
              </w:rPr>
              <w:t>Casos de uso (sistemas de archivos, bases de datos, juegos)</w:t>
            </w:r>
          </w:p>
          <w:p w14:paraId="446102DB" w14:textId="77777777" w:rsidR="0043212D" w:rsidRDefault="0043212D" w:rsidP="00E15234">
            <w:pPr>
              <w:pStyle w:val="Contenido"/>
              <w:jc w:val="both"/>
              <w:rPr>
                <w:noProof/>
              </w:rPr>
            </w:pPr>
          </w:p>
          <w:p w14:paraId="0F214713" w14:textId="77777777" w:rsidR="0043212D" w:rsidRDefault="0043212D" w:rsidP="00E15234">
            <w:pPr>
              <w:pStyle w:val="Contenido"/>
              <w:jc w:val="both"/>
              <w:rPr>
                <w:noProof/>
              </w:rPr>
            </w:pPr>
          </w:p>
          <w:p w14:paraId="2AC72DE5" w14:textId="77777777" w:rsidR="0043212D" w:rsidRDefault="0043212D" w:rsidP="00E15234">
            <w:pPr>
              <w:pStyle w:val="Contenido"/>
              <w:jc w:val="both"/>
              <w:rPr>
                <w:noProof/>
              </w:rPr>
            </w:pPr>
          </w:p>
          <w:p w14:paraId="7BF5071A" w14:textId="77777777" w:rsidR="0043212D" w:rsidRDefault="0043212D" w:rsidP="00E15234">
            <w:pPr>
              <w:pStyle w:val="Subttulo"/>
              <w:framePr w:wrap="around"/>
              <w:jc w:val="both"/>
              <w:rPr>
                <w:noProof/>
              </w:rPr>
            </w:pPr>
            <w:r>
              <w:rPr>
                <w:noProof/>
              </w:rPr>
              <w:lastRenderedPageBreak/>
              <w:t>1. Introducción</w:t>
            </w:r>
          </w:p>
          <w:p w14:paraId="021E7A51" w14:textId="77777777" w:rsidR="0043212D" w:rsidRDefault="0043212D" w:rsidP="009301D4">
            <w:pPr>
              <w:pStyle w:val="Contenido"/>
              <w:jc w:val="both"/>
              <w:rPr>
                <w:noProof/>
              </w:rPr>
            </w:pPr>
            <w:r>
              <w:rPr>
                <w:noProof/>
              </w:rPr>
              <w:t>Este trabajo se centra en el análisis y la comparación de distintos algoritmos clásicos de búsqueda y ordenamiento, aplicados sobre estructuras de datos avanzadas como árboles binarios y AVL, utilizando el lenguaje de programación Python. La elección de este tema se basa en su importancia dentro del campo de la programación, ya que estas técnicas son fundamentales para optimizar el rendimiento de aplicaciones que manejan grandes volúmenes de información.</w:t>
            </w:r>
          </w:p>
          <w:p w14:paraId="6647314B" w14:textId="77777777" w:rsidR="0043212D" w:rsidRDefault="0043212D" w:rsidP="009301D4">
            <w:pPr>
              <w:pStyle w:val="Contenido"/>
              <w:jc w:val="both"/>
              <w:rPr>
                <w:noProof/>
              </w:rPr>
            </w:pPr>
          </w:p>
          <w:p w14:paraId="543AE91B" w14:textId="402FF1F3" w:rsidR="0043212D" w:rsidRDefault="0043212D" w:rsidP="009301D4">
            <w:pPr>
              <w:pStyle w:val="Contenido"/>
              <w:jc w:val="both"/>
              <w:rPr>
                <w:noProof/>
              </w:rPr>
            </w:pPr>
            <w:r>
              <w:rPr>
                <w:noProof/>
              </w:rPr>
              <w:t>El objetivo general es llevar a cabo una implementación funcional y documentada de estos algoritmos, evaluando su eficiencia a través de pruebas prácticas. Esto permite no solo comprender su funcionamiento teórico, sino también observar su comportamiento real en distintos escenarios. La relevancia del tema radica en que el manejo eficiente de datos es una habilidad clave para cualquier desarrollador de software.</w:t>
            </w:r>
          </w:p>
          <w:p w14:paraId="618172CD" w14:textId="77777777" w:rsidR="0043212D" w:rsidRDefault="0043212D" w:rsidP="009301D4">
            <w:pPr>
              <w:pStyle w:val="Contenido"/>
              <w:jc w:val="both"/>
              <w:rPr>
                <w:noProof/>
              </w:rPr>
            </w:pPr>
          </w:p>
          <w:p w14:paraId="730DA000" w14:textId="77777777" w:rsidR="0043212D" w:rsidRDefault="0043212D" w:rsidP="009301D4">
            <w:pPr>
              <w:pStyle w:val="Subttulo"/>
              <w:framePr w:wrap="around"/>
              <w:jc w:val="both"/>
              <w:rPr>
                <w:noProof/>
              </w:rPr>
            </w:pPr>
            <w:r>
              <w:rPr>
                <w:noProof/>
              </w:rPr>
              <w:t>2. Marco Teórico</w:t>
            </w:r>
          </w:p>
          <w:p w14:paraId="6CC00F1E" w14:textId="77777777" w:rsidR="0043212D" w:rsidRDefault="0043212D" w:rsidP="009301D4">
            <w:pPr>
              <w:pStyle w:val="Contenido"/>
              <w:jc w:val="both"/>
              <w:rPr>
                <w:noProof/>
              </w:rPr>
            </w:pPr>
            <w:r>
              <w:rPr>
                <w:noProof/>
              </w:rPr>
              <w:t>El desarrollo teórico de este trabajo se encuentra detallado en un documento complementario titulado “Marco Teórico Trabajo Integrador.docx”. En él se describen en profundidad los algoritmos de ordenamiento (BubbleSort, MergeSort, QuickSort), búsqueda (lineal, binaria, BFS y DFS), y las estructuras de datos avanzadas como el árbol binario y el árbol AVL. También se analiza la eficiencia computacional mediante la notación Big-O y se presentan comparaciones de rendimiento entre algoritmos. Este marco teórico se basa en bibliografía académica, documentación oficial de Python y recursos especializados.</w:t>
            </w:r>
          </w:p>
          <w:p w14:paraId="1F9BF848" w14:textId="77777777" w:rsidR="0043212D" w:rsidRDefault="0043212D" w:rsidP="009301D4">
            <w:pPr>
              <w:pStyle w:val="Contenido"/>
              <w:jc w:val="both"/>
              <w:rPr>
                <w:noProof/>
              </w:rPr>
            </w:pPr>
          </w:p>
          <w:p w14:paraId="1F10DA20" w14:textId="77777777" w:rsidR="0043212D" w:rsidRDefault="0043212D" w:rsidP="009301D4">
            <w:pPr>
              <w:pStyle w:val="Subttulo"/>
              <w:framePr w:wrap="around"/>
              <w:jc w:val="both"/>
              <w:rPr>
                <w:noProof/>
              </w:rPr>
            </w:pPr>
            <w:r>
              <w:rPr>
                <w:noProof/>
              </w:rPr>
              <w:t>3. Caso Práctico</w:t>
            </w:r>
          </w:p>
          <w:p w14:paraId="648CCA93" w14:textId="77777777" w:rsidR="0043212D" w:rsidRDefault="0043212D" w:rsidP="009301D4">
            <w:pPr>
              <w:pStyle w:val="Contenido"/>
              <w:jc w:val="both"/>
              <w:rPr>
                <w:noProof/>
              </w:rPr>
            </w:pPr>
            <w:r>
              <w:rPr>
                <w:noProof/>
              </w:rPr>
              <w:t>Se implementó un programa en Python con estructura modular, que permite al usuario:</w:t>
            </w:r>
          </w:p>
          <w:p w14:paraId="08445826" w14:textId="77777777" w:rsidR="0043212D" w:rsidRDefault="0043212D" w:rsidP="009301D4">
            <w:pPr>
              <w:pStyle w:val="Contenido"/>
              <w:jc w:val="both"/>
              <w:rPr>
                <w:noProof/>
              </w:rPr>
            </w:pPr>
            <w:r>
              <w:rPr>
                <w:noProof/>
              </w:rPr>
              <w:t>- Ordenar listas utilizando diferentes algoritmos (BubbleSort, MergeSort, QuickSort).</w:t>
            </w:r>
          </w:p>
          <w:p w14:paraId="40F66F1D" w14:textId="77777777" w:rsidR="0043212D" w:rsidRDefault="0043212D" w:rsidP="009301D4">
            <w:pPr>
              <w:pStyle w:val="Contenido"/>
              <w:jc w:val="both"/>
              <w:rPr>
                <w:noProof/>
              </w:rPr>
            </w:pPr>
            <w:r>
              <w:rPr>
                <w:noProof/>
              </w:rPr>
              <w:t>- Realizar búsquedas con los métodos lineal y binario.</w:t>
            </w:r>
          </w:p>
          <w:p w14:paraId="4911860C" w14:textId="77777777" w:rsidR="0043212D" w:rsidRDefault="0043212D" w:rsidP="009301D4">
            <w:pPr>
              <w:pStyle w:val="Contenido"/>
              <w:jc w:val="both"/>
              <w:rPr>
                <w:noProof/>
              </w:rPr>
            </w:pPr>
            <w:r>
              <w:rPr>
                <w:noProof/>
              </w:rPr>
              <w:t>- Insertar y recorrer elementos en un árbol AVL.</w:t>
            </w:r>
          </w:p>
          <w:p w14:paraId="40506462" w14:textId="77777777" w:rsidR="0043212D" w:rsidRDefault="0043212D" w:rsidP="009301D4">
            <w:pPr>
              <w:pStyle w:val="Contenido"/>
              <w:jc w:val="both"/>
              <w:rPr>
                <w:noProof/>
              </w:rPr>
            </w:pPr>
            <w:r>
              <w:rPr>
                <w:noProof/>
              </w:rPr>
              <w:t>- Comparar tiempos de ejecución de los algoritmos mediante una utilidad de medición.</w:t>
            </w:r>
          </w:p>
          <w:p w14:paraId="6727DE43" w14:textId="77777777" w:rsidR="0043212D" w:rsidRDefault="0043212D" w:rsidP="009301D4">
            <w:pPr>
              <w:pStyle w:val="Contenido"/>
              <w:jc w:val="both"/>
              <w:rPr>
                <w:noProof/>
              </w:rPr>
            </w:pPr>
          </w:p>
          <w:p w14:paraId="7F86A84C" w14:textId="77777777" w:rsidR="0043212D" w:rsidRDefault="0043212D" w:rsidP="009301D4">
            <w:pPr>
              <w:pStyle w:val="Contenido"/>
              <w:jc w:val="both"/>
              <w:rPr>
                <w:noProof/>
              </w:rPr>
            </w:pPr>
            <w:r>
              <w:rPr>
                <w:noProof/>
              </w:rPr>
              <w:t>El código está comentado, indentado correctamente y organizado en carpetas. Se utilizaron estructuras como listas, árboles binarios y AVL. El archivo principal (main.py) funciona como menú de navegación y fue diseñado sin el uso de la instrucción 'break', utilizando estructuras de control más limpias.</w:t>
            </w:r>
          </w:p>
          <w:p w14:paraId="065C6D9D" w14:textId="6006E0C0" w:rsidR="00C02A53" w:rsidRDefault="00C02A53" w:rsidP="00E15234">
            <w:pPr>
              <w:pStyle w:val="Contenido"/>
              <w:jc w:val="both"/>
              <w:rPr>
                <w:noProof/>
              </w:rPr>
            </w:pPr>
            <w:r>
              <w:rPr>
                <w:noProof/>
              </w:rPr>
              <w:lastRenderedPageBreak/>
              <w:drawing>
                <wp:inline distT="0" distB="0" distL="0" distR="0" wp14:anchorId="44C91D30" wp14:editId="07C7A819">
                  <wp:extent cx="6080400" cy="6166800"/>
                  <wp:effectExtent l="533400" t="476250" r="835025" b="462915"/>
                  <wp:docPr id="112793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400" cy="61668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2112EF5F" w14:textId="48C8A591" w:rsidR="00C02A53" w:rsidRPr="00CA7416" w:rsidRDefault="00E7767F" w:rsidP="00E15234">
            <w:pPr>
              <w:pStyle w:val="Contenido"/>
              <w:jc w:val="both"/>
              <w:rPr>
                <w:i/>
                <w:iCs/>
                <w:noProof/>
                <w:sz w:val="24"/>
                <w:szCs w:val="24"/>
              </w:rPr>
            </w:pPr>
            <w:r w:rsidRPr="00CA7416">
              <w:rPr>
                <w:i/>
                <w:iCs/>
                <w:noProof/>
                <w:sz w:val="24"/>
                <w:szCs w:val="24"/>
              </w:rPr>
              <w:t xml:space="preserve">Figura 1. </w:t>
            </w:r>
            <w:r w:rsidR="00E60054" w:rsidRPr="00CA7416">
              <w:rPr>
                <w:i/>
                <w:iCs/>
                <w:noProof/>
                <w:sz w:val="24"/>
                <w:szCs w:val="24"/>
              </w:rPr>
              <w:t>Codigo Menu Principal</w:t>
            </w:r>
            <w:r w:rsidRPr="00CA7416">
              <w:rPr>
                <w:i/>
                <w:iCs/>
                <w:noProof/>
                <w:sz w:val="24"/>
                <w:szCs w:val="24"/>
              </w:rPr>
              <w:t>”</w:t>
            </w:r>
          </w:p>
          <w:p w14:paraId="790BE141" w14:textId="68C84DD5" w:rsidR="00E60054" w:rsidRDefault="00861CB8" w:rsidP="00E15234">
            <w:pPr>
              <w:pStyle w:val="Contenido"/>
              <w:jc w:val="both"/>
              <w:rPr>
                <w:noProof/>
              </w:rPr>
            </w:pPr>
            <w:r w:rsidRPr="00861CB8">
              <w:rPr>
                <w:noProof/>
              </w:rPr>
              <w:lastRenderedPageBreak/>
              <w:drawing>
                <wp:inline distT="0" distB="0" distL="0" distR="0" wp14:anchorId="675ED1EC" wp14:editId="46121091">
                  <wp:extent cx="6134956" cy="1991003"/>
                  <wp:effectExtent l="190500" t="190500" r="189865" b="200025"/>
                  <wp:docPr id="860139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9965" name=""/>
                          <pic:cNvPicPr/>
                        </pic:nvPicPr>
                        <pic:blipFill>
                          <a:blip r:embed="rId9"/>
                          <a:stretch>
                            <a:fillRect/>
                          </a:stretch>
                        </pic:blipFill>
                        <pic:spPr>
                          <a:xfrm>
                            <a:off x="0" y="0"/>
                            <a:ext cx="6134956" cy="1991003"/>
                          </a:xfrm>
                          <a:prstGeom prst="rect">
                            <a:avLst/>
                          </a:prstGeom>
                          <a:ln>
                            <a:noFill/>
                          </a:ln>
                          <a:effectLst>
                            <a:outerShdw blurRad="190500" algn="tl" rotWithShape="0">
                              <a:srgbClr val="000000">
                                <a:alpha val="70000"/>
                              </a:srgbClr>
                            </a:outerShdw>
                          </a:effectLst>
                        </pic:spPr>
                      </pic:pic>
                    </a:graphicData>
                  </a:graphic>
                </wp:inline>
              </w:drawing>
            </w:r>
          </w:p>
          <w:p w14:paraId="784A3925" w14:textId="4BF77420" w:rsidR="003C4499" w:rsidRPr="00CA7416" w:rsidRDefault="00861CB8" w:rsidP="00E15234">
            <w:pPr>
              <w:pStyle w:val="Contenido"/>
              <w:jc w:val="both"/>
              <w:rPr>
                <w:i/>
                <w:iCs/>
                <w:noProof/>
                <w:sz w:val="24"/>
                <w:szCs w:val="24"/>
              </w:rPr>
            </w:pPr>
            <w:r w:rsidRPr="00CA7416">
              <w:rPr>
                <w:i/>
                <w:iCs/>
                <w:noProof/>
                <w:sz w:val="24"/>
                <w:szCs w:val="24"/>
              </w:rPr>
              <w:t>Figura 2. Ejecucion del Menu Principal</w:t>
            </w:r>
          </w:p>
          <w:p w14:paraId="76A68E4C" w14:textId="3C3B484A" w:rsidR="00E704DD" w:rsidRDefault="00B44535" w:rsidP="00B44535">
            <w:pPr>
              <w:pStyle w:val="Contenido"/>
              <w:jc w:val="center"/>
              <w:rPr>
                <w:noProof/>
              </w:rPr>
            </w:pPr>
            <w:r w:rsidRPr="00B44535">
              <w:rPr>
                <w:noProof/>
              </w:rPr>
              <w:drawing>
                <wp:inline distT="0" distB="0" distL="0" distR="0" wp14:anchorId="49510BAF" wp14:editId="4E9B8C0A">
                  <wp:extent cx="2972215" cy="2095792"/>
                  <wp:effectExtent l="76200" t="76200" r="133350" b="133350"/>
                  <wp:docPr id="169079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130" name=""/>
                          <pic:cNvPicPr/>
                        </pic:nvPicPr>
                        <pic:blipFill>
                          <a:blip r:embed="rId10"/>
                          <a:stretch>
                            <a:fillRect/>
                          </a:stretch>
                        </pic:blipFill>
                        <pic:spPr>
                          <a:xfrm>
                            <a:off x="0" y="0"/>
                            <a:ext cx="2972215" cy="2095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89BA53" w14:textId="6ED6A69F" w:rsidR="00B44535" w:rsidRPr="00CA7416" w:rsidRDefault="00B44535" w:rsidP="00B44535">
            <w:pPr>
              <w:pStyle w:val="Contenido"/>
              <w:rPr>
                <w:i/>
                <w:iCs/>
                <w:noProof/>
                <w:sz w:val="24"/>
                <w:szCs w:val="24"/>
              </w:rPr>
            </w:pPr>
            <w:r w:rsidRPr="00CA7416">
              <w:rPr>
                <w:i/>
                <w:iCs/>
                <w:noProof/>
                <w:sz w:val="24"/>
                <w:szCs w:val="24"/>
              </w:rPr>
              <w:t xml:space="preserve">Figura 3. </w:t>
            </w:r>
            <w:r w:rsidR="00224A60" w:rsidRPr="00CA7416">
              <w:rPr>
                <w:i/>
                <w:iCs/>
                <w:noProof/>
                <w:sz w:val="24"/>
                <w:szCs w:val="24"/>
              </w:rPr>
              <w:t>Resultado de ejecución opción 1</w:t>
            </w:r>
          </w:p>
          <w:p w14:paraId="67B1F767" w14:textId="08B8BA5F" w:rsidR="00B44535" w:rsidRDefault="00224A60" w:rsidP="00224A60">
            <w:pPr>
              <w:pStyle w:val="Contenido"/>
              <w:jc w:val="center"/>
              <w:rPr>
                <w:noProof/>
              </w:rPr>
            </w:pPr>
            <w:r w:rsidRPr="00224A60">
              <w:rPr>
                <w:noProof/>
              </w:rPr>
              <w:drawing>
                <wp:inline distT="0" distB="0" distL="0" distR="0" wp14:anchorId="31D2898E" wp14:editId="0E92A81E">
                  <wp:extent cx="2934109" cy="1790950"/>
                  <wp:effectExtent l="76200" t="76200" r="133350" b="133350"/>
                  <wp:docPr id="58762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7682" name=""/>
                          <pic:cNvPicPr/>
                        </pic:nvPicPr>
                        <pic:blipFill>
                          <a:blip r:embed="rId11"/>
                          <a:stretch>
                            <a:fillRect/>
                          </a:stretch>
                        </pic:blipFill>
                        <pic:spPr>
                          <a:xfrm>
                            <a:off x="0" y="0"/>
                            <a:ext cx="2934109" cy="1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F77D71" w14:textId="306CDF75" w:rsidR="00224A60" w:rsidRPr="00CA7416" w:rsidRDefault="00224A60" w:rsidP="00224A60">
            <w:pPr>
              <w:pStyle w:val="Contenido"/>
              <w:rPr>
                <w:i/>
                <w:iCs/>
                <w:noProof/>
                <w:sz w:val="24"/>
                <w:szCs w:val="24"/>
              </w:rPr>
            </w:pPr>
            <w:r w:rsidRPr="00CA7416">
              <w:rPr>
                <w:i/>
                <w:iCs/>
                <w:noProof/>
                <w:sz w:val="24"/>
                <w:szCs w:val="24"/>
              </w:rPr>
              <w:t>Figura 4. Resultado de ejecución opción 2</w:t>
            </w:r>
          </w:p>
          <w:p w14:paraId="3ABD2175" w14:textId="77777777" w:rsidR="00224A60" w:rsidRDefault="00224A60" w:rsidP="00224A60">
            <w:pPr>
              <w:pStyle w:val="Contenido"/>
              <w:rPr>
                <w:noProof/>
              </w:rPr>
            </w:pPr>
          </w:p>
          <w:p w14:paraId="37AF1732" w14:textId="71CA2723" w:rsidR="00871906" w:rsidRDefault="00A51CB8" w:rsidP="008B53D1">
            <w:pPr>
              <w:pStyle w:val="Contenido"/>
              <w:jc w:val="center"/>
              <w:rPr>
                <w:noProof/>
              </w:rPr>
            </w:pPr>
            <w:r w:rsidRPr="00A51CB8">
              <w:rPr>
                <w:noProof/>
              </w:rPr>
              <w:lastRenderedPageBreak/>
              <w:drawing>
                <wp:inline distT="0" distB="0" distL="0" distR="0" wp14:anchorId="734C6F89" wp14:editId="58084671">
                  <wp:extent cx="3000794" cy="1667108"/>
                  <wp:effectExtent l="76200" t="76200" r="142875" b="142875"/>
                  <wp:docPr id="1088793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917" name=""/>
                          <pic:cNvPicPr/>
                        </pic:nvPicPr>
                        <pic:blipFill>
                          <a:blip r:embed="rId12"/>
                          <a:stretch>
                            <a:fillRect/>
                          </a:stretch>
                        </pic:blipFill>
                        <pic:spPr>
                          <a:xfrm>
                            <a:off x="0" y="0"/>
                            <a:ext cx="3000794" cy="1667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1BF466" w14:textId="6D4BAB04" w:rsidR="00A51CB8" w:rsidRPr="00CA7416" w:rsidRDefault="00A51CB8" w:rsidP="00A51CB8">
            <w:pPr>
              <w:pStyle w:val="Contenido"/>
              <w:rPr>
                <w:i/>
                <w:iCs/>
                <w:noProof/>
                <w:sz w:val="24"/>
                <w:szCs w:val="24"/>
              </w:rPr>
            </w:pPr>
            <w:r w:rsidRPr="00CA7416">
              <w:rPr>
                <w:i/>
                <w:iCs/>
                <w:noProof/>
                <w:sz w:val="24"/>
                <w:szCs w:val="24"/>
              </w:rPr>
              <w:t xml:space="preserve">Figura </w:t>
            </w:r>
            <w:r w:rsidR="00E0786B" w:rsidRPr="00CA7416">
              <w:rPr>
                <w:i/>
                <w:iCs/>
                <w:noProof/>
                <w:sz w:val="24"/>
                <w:szCs w:val="24"/>
              </w:rPr>
              <w:t>5</w:t>
            </w:r>
            <w:r w:rsidRPr="00CA7416">
              <w:rPr>
                <w:i/>
                <w:iCs/>
                <w:noProof/>
                <w:sz w:val="24"/>
                <w:szCs w:val="24"/>
              </w:rPr>
              <w:t>. Resultado de ejecución opción 3</w:t>
            </w:r>
          </w:p>
          <w:p w14:paraId="60FA7CA9" w14:textId="711DAE7D" w:rsidR="00A51CB8" w:rsidRDefault="00E0786B" w:rsidP="008B53D1">
            <w:pPr>
              <w:pStyle w:val="Contenido"/>
              <w:jc w:val="center"/>
              <w:rPr>
                <w:noProof/>
              </w:rPr>
            </w:pPr>
            <w:r w:rsidRPr="00E0786B">
              <w:rPr>
                <w:noProof/>
              </w:rPr>
              <w:drawing>
                <wp:inline distT="0" distB="0" distL="0" distR="0" wp14:anchorId="1ABBEEEB" wp14:editId="32CCABDD">
                  <wp:extent cx="2943636" cy="1914792"/>
                  <wp:effectExtent l="76200" t="76200" r="142875" b="142875"/>
                  <wp:docPr id="1889658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58324" name=""/>
                          <pic:cNvPicPr/>
                        </pic:nvPicPr>
                        <pic:blipFill>
                          <a:blip r:embed="rId13"/>
                          <a:stretch>
                            <a:fillRect/>
                          </a:stretch>
                        </pic:blipFill>
                        <pic:spPr>
                          <a:xfrm>
                            <a:off x="0" y="0"/>
                            <a:ext cx="2943636"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896DED" w14:textId="73EF9AFB" w:rsidR="00E0786B" w:rsidRPr="00CA7416" w:rsidRDefault="00E0786B" w:rsidP="00E0786B">
            <w:pPr>
              <w:pStyle w:val="Contenido"/>
              <w:rPr>
                <w:i/>
                <w:iCs/>
                <w:noProof/>
                <w:sz w:val="24"/>
                <w:szCs w:val="24"/>
              </w:rPr>
            </w:pPr>
            <w:r w:rsidRPr="00CA7416">
              <w:rPr>
                <w:i/>
                <w:iCs/>
                <w:noProof/>
                <w:sz w:val="24"/>
                <w:szCs w:val="24"/>
              </w:rPr>
              <w:t>Figura 6. Resultado de ejecución opción 4</w:t>
            </w:r>
          </w:p>
          <w:p w14:paraId="4F8512D2" w14:textId="38C15AB2" w:rsidR="00E0786B" w:rsidRDefault="008B53D1" w:rsidP="008B53D1">
            <w:pPr>
              <w:pStyle w:val="Contenido"/>
              <w:jc w:val="center"/>
              <w:rPr>
                <w:noProof/>
              </w:rPr>
            </w:pPr>
            <w:r w:rsidRPr="008B53D1">
              <w:rPr>
                <w:noProof/>
              </w:rPr>
              <w:drawing>
                <wp:inline distT="0" distB="0" distL="0" distR="0" wp14:anchorId="6CC1416B" wp14:editId="67E7240F">
                  <wp:extent cx="3258005" cy="1581371"/>
                  <wp:effectExtent l="76200" t="76200" r="133350" b="133350"/>
                  <wp:docPr id="604788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88657" name=""/>
                          <pic:cNvPicPr/>
                        </pic:nvPicPr>
                        <pic:blipFill>
                          <a:blip r:embed="rId14"/>
                          <a:stretch>
                            <a:fillRect/>
                          </a:stretch>
                        </pic:blipFill>
                        <pic:spPr>
                          <a:xfrm>
                            <a:off x="0" y="0"/>
                            <a:ext cx="3258005" cy="1581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023096" w14:textId="4B4E3166" w:rsidR="008B53D1" w:rsidRPr="00CA7416" w:rsidRDefault="008B53D1" w:rsidP="008B53D1">
            <w:pPr>
              <w:pStyle w:val="Contenido"/>
              <w:rPr>
                <w:i/>
                <w:iCs/>
                <w:noProof/>
                <w:sz w:val="24"/>
                <w:szCs w:val="24"/>
              </w:rPr>
            </w:pPr>
            <w:r w:rsidRPr="00CA7416">
              <w:rPr>
                <w:i/>
                <w:iCs/>
                <w:noProof/>
                <w:sz w:val="24"/>
                <w:szCs w:val="24"/>
              </w:rPr>
              <w:t xml:space="preserve">Figura </w:t>
            </w:r>
            <w:r w:rsidR="00AE72D2" w:rsidRPr="00CA7416">
              <w:rPr>
                <w:i/>
                <w:iCs/>
                <w:noProof/>
                <w:sz w:val="24"/>
                <w:szCs w:val="24"/>
              </w:rPr>
              <w:t>7</w:t>
            </w:r>
            <w:r w:rsidRPr="00CA7416">
              <w:rPr>
                <w:i/>
                <w:iCs/>
                <w:noProof/>
                <w:sz w:val="24"/>
                <w:szCs w:val="24"/>
              </w:rPr>
              <w:t xml:space="preserve">. Resultado de ejecución </w:t>
            </w:r>
            <w:r w:rsidR="00726A6E" w:rsidRPr="00CA7416">
              <w:rPr>
                <w:i/>
                <w:iCs/>
                <w:noProof/>
                <w:sz w:val="24"/>
                <w:szCs w:val="24"/>
              </w:rPr>
              <w:t>de una opcion que no esta disponible, vuelve a pedir que ingrese una opcion.</w:t>
            </w:r>
          </w:p>
          <w:p w14:paraId="0BC8B12E" w14:textId="30005D59" w:rsidR="00726A6E" w:rsidRDefault="00AE72D2" w:rsidP="00AE72D2">
            <w:pPr>
              <w:pStyle w:val="Contenido"/>
              <w:jc w:val="center"/>
              <w:rPr>
                <w:noProof/>
              </w:rPr>
            </w:pPr>
            <w:r w:rsidRPr="00AE72D2">
              <w:rPr>
                <w:noProof/>
              </w:rPr>
              <w:drawing>
                <wp:inline distT="0" distB="0" distL="0" distR="0" wp14:anchorId="1909ECE3" wp14:editId="03472BCF">
                  <wp:extent cx="2943636" cy="1552792"/>
                  <wp:effectExtent l="76200" t="76200" r="142875" b="142875"/>
                  <wp:docPr id="1321498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8712" name=""/>
                          <pic:cNvPicPr/>
                        </pic:nvPicPr>
                        <pic:blipFill>
                          <a:blip r:embed="rId15"/>
                          <a:stretch>
                            <a:fillRect/>
                          </a:stretch>
                        </pic:blipFill>
                        <pic:spPr>
                          <a:xfrm>
                            <a:off x="0" y="0"/>
                            <a:ext cx="2943636" cy="1552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4A549E" w14:textId="4B2218DE" w:rsidR="00AE72D2" w:rsidRPr="00CA7416" w:rsidRDefault="00AE72D2" w:rsidP="00AE72D2">
            <w:pPr>
              <w:pStyle w:val="Contenido"/>
              <w:rPr>
                <w:i/>
                <w:iCs/>
                <w:noProof/>
                <w:sz w:val="24"/>
                <w:szCs w:val="24"/>
              </w:rPr>
            </w:pPr>
            <w:r w:rsidRPr="00CA7416">
              <w:rPr>
                <w:i/>
                <w:iCs/>
                <w:noProof/>
                <w:sz w:val="24"/>
                <w:szCs w:val="24"/>
              </w:rPr>
              <w:t>Figura 8. Resultado de ejecución de una opcion  de salida.</w:t>
            </w:r>
          </w:p>
          <w:p w14:paraId="2A13DE77" w14:textId="77777777" w:rsidR="00AE72D2" w:rsidRDefault="00AE72D2" w:rsidP="00AE72D2">
            <w:pPr>
              <w:pStyle w:val="Contenido"/>
              <w:jc w:val="center"/>
              <w:rPr>
                <w:noProof/>
              </w:rPr>
            </w:pPr>
          </w:p>
          <w:p w14:paraId="66790154" w14:textId="77777777" w:rsidR="00AE72D2" w:rsidRDefault="00AE72D2" w:rsidP="00AE72D2">
            <w:pPr>
              <w:pStyle w:val="Contenido"/>
              <w:jc w:val="center"/>
              <w:rPr>
                <w:noProof/>
              </w:rPr>
            </w:pPr>
          </w:p>
          <w:p w14:paraId="33D85358" w14:textId="77777777" w:rsidR="008B53D1" w:rsidRDefault="008B53D1" w:rsidP="008B53D1">
            <w:pPr>
              <w:pStyle w:val="Contenido"/>
              <w:jc w:val="center"/>
              <w:rPr>
                <w:noProof/>
              </w:rPr>
            </w:pPr>
          </w:p>
          <w:p w14:paraId="10BF5E18" w14:textId="77777777" w:rsidR="00E0786B" w:rsidRDefault="00E0786B" w:rsidP="00A51CB8">
            <w:pPr>
              <w:pStyle w:val="Contenido"/>
              <w:rPr>
                <w:noProof/>
              </w:rPr>
            </w:pPr>
          </w:p>
          <w:p w14:paraId="316656C8" w14:textId="77777777" w:rsidR="00A51CB8" w:rsidRDefault="00A51CB8" w:rsidP="00224A60">
            <w:pPr>
              <w:pStyle w:val="Contenido"/>
              <w:rPr>
                <w:noProof/>
              </w:rPr>
            </w:pPr>
          </w:p>
          <w:p w14:paraId="6E415E72" w14:textId="77777777" w:rsidR="0043212D" w:rsidRDefault="0043212D" w:rsidP="00E15234">
            <w:pPr>
              <w:pStyle w:val="Contenido"/>
              <w:jc w:val="both"/>
              <w:rPr>
                <w:noProof/>
              </w:rPr>
            </w:pPr>
          </w:p>
          <w:p w14:paraId="6BF36464" w14:textId="77777777" w:rsidR="0043212D" w:rsidRDefault="0043212D" w:rsidP="00E15234">
            <w:pPr>
              <w:pStyle w:val="Contenido"/>
              <w:jc w:val="both"/>
              <w:rPr>
                <w:noProof/>
              </w:rPr>
            </w:pPr>
          </w:p>
          <w:p w14:paraId="735F4909" w14:textId="77777777" w:rsidR="0043212D" w:rsidRDefault="0043212D" w:rsidP="00E15234">
            <w:pPr>
              <w:pStyle w:val="Subttulo"/>
              <w:framePr w:wrap="around"/>
              <w:jc w:val="both"/>
              <w:rPr>
                <w:noProof/>
              </w:rPr>
            </w:pPr>
            <w:r>
              <w:rPr>
                <w:noProof/>
              </w:rPr>
              <w:t>4. Metodología Utilizada</w:t>
            </w:r>
          </w:p>
          <w:p w14:paraId="2981D016" w14:textId="77777777" w:rsidR="0043212D" w:rsidRDefault="0043212D" w:rsidP="00E15234">
            <w:pPr>
              <w:pStyle w:val="Contenido"/>
              <w:jc w:val="both"/>
              <w:rPr>
                <w:noProof/>
              </w:rPr>
            </w:pPr>
            <w:r>
              <w:rPr>
                <w:noProof/>
              </w:rPr>
              <w:t>El desarrollo del trabajo se llevó a cabo en varias etapas bien definidas:</w:t>
            </w:r>
          </w:p>
          <w:p w14:paraId="7418B288" w14:textId="77777777" w:rsidR="0043212D" w:rsidRDefault="0043212D" w:rsidP="00E15234">
            <w:pPr>
              <w:pStyle w:val="Contenido"/>
              <w:jc w:val="both"/>
              <w:rPr>
                <w:noProof/>
              </w:rPr>
            </w:pPr>
            <w:r>
              <w:rPr>
                <w:noProof/>
              </w:rPr>
              <w:t>- Se inició con una investigación bibliográfica basada en libros, documentación oficial de Python y recursos académicos.</w:t>
            </w:r>
          </w:p>
          <w:p w14:paraId="728603BD" w14:textId="77777777" w:rsidR="0043212D" w:rsidRDefault="0043212D" w:rsidP="00E15234">
            <w:pPr>
              <w:pStyle w:val="Contenido"/>
              <w:jc w:val="both"/>
              <w:rPr>
                <w:noProof/>
              </w:rPr>
            </w:pPr>
            <w:r>
              <w:rPr>
                <w:noProof/>
              </w:rPr>
              <w:t>- Luego, se diseñó la estructura del proyecto modularizando el código en carpetas según la funcionalidad: ordenamiento, búsqueda, árboles y utilidades.</w:t>
            </w:r>
          </w:p>
          <w:p w14:paraId="1A4A5F13" w14:textId="77777777" w:rsidR="0043212D" w:rsidRDefault="0043212D" w:rsidP="00E15234">
            <w:pPr>
              <w:pStyle w:val="Contenido"/>
              <w:jc w:val="both"/>
              <w:rPr>
                <w:noProof/>
              </w:rPr>
            </w:pPr>
            <w:r>
              <w:rPr>
                <w:noProof/>
              </w:rPr>
              <w:t>- Se implementaron los algoritmos seleccionados (BubbleSort, MergeSort, QuickSort, búsqueda lineal y binaria, y árboles AVL) en Python, verificando su correcto funcionamiento.</w:t>
            </w:r>
          </w:p>
          <w:p w14:paraId="322E27A8" w14:textId="77777777" w:rsidR="0043212D" w:rsidRDefault="0043212D" w:rsidP="00E15234">
            <w:pPr>
              <w:pStyle w:val="Contenido"/>
              <w:jc w:val="both"/>
              <w:rPr>
                <w:noProof/>
              </w:rPr>
            </w:pPr>
            <w:r>
              <w:rPr>
                <w:noProof/>
              </w:rPr>
              <w:t>- Se realizaron pruebas de rendimiento con datos aleatorios generados, usando la biblioteca 'time' para medir tiempos de ejecución.</w:t>
            </w:r>
          </w:p>
          <w:p w14:paraId="2FB42403" w14:textId="77777777" w:rsidR="0043212D" w:rsidRDefault="0043212D" w:rsidP="00E15234">
            <w:pPr>
              <w:pStyle w:val="Contenido"/>
              <w:jc w:val="both"/>
              <w:rPr>
                <w:noProof/>
              </w:rPr>
            </w:pPr>
            <w:r>
              <w:rPr>
                <w:noProof/>
              </w:rPr>
              <w:t>- Se utilizó Git para control de versiones, organizando el código en un repositorio accesible.</w:t>
            </w:r>
          </w:p>
          <w:p w14:paraId="2CD6419C" w14:textId="77777777" w:rsidR="0043212D" w:rsidRDefault="0043212D" w:rsidP="00E15234">
            <w:pPr>
              <w:pStyle w:val="Contenido"/>
              <w:jc w:val="both"/>
              <w:rPr>
                <w:noProof/>
              </w:rPr>
            </w:pPr>
            <w:r>
              <w:rPr>
                <w:noProof/>
              </w:rPr>
              <w:t>- Finalmente, se documentó todo el proceso y se preparó una presentación en video para exponer los resultados.</w:t>
            </w:r>
          </w:p>
          <w:p w14:paraId="384F7772" w14:textId="53969646" w:rsidR="0043212D" w:rsidRDefault="0043212D" w:rsidP="00E15234">
            <w:pPr>
              <w:pStyle w:val="Contenido"/>
              <w:jc w:val="both"/>
              <w:rPr>
                <w:noProof/>
              </w:rPr>
            </w:pPr>
            <w:r>
              <w:rPr>
                <w:noProof/>
              </w:rPr>
              <w:t>Las herramientas utilizadas incluyeron: VS Code como entorno de desarrollo, Python 3.1</w:t>
            </w:r>
            <w:r w:rsidR="009215EE">
              <w:rPr>
                <w:noProof/>
              </w:rPr>
              <w:t>1.9</w:t>
            </w:r>
            <w:r>
              <w:rPr>
                <w:noProof/>
              </w:rPr>
              <w:t>, bibliotecas estándar (time, random), y la terminal integrada para ejecutar pruebas.</w:t>
            </w:r>
          </w:p>
          <w:p w14:paraId="6E7B9D03" w14:textId="77777777" w:rsidR="0043212D" w:rsidRDefault="0043212D" w:rsidP="00E15234">
            <w:pPr>
              <w:pStyle w:val="Contenido"/>
              <w:jc w:val="both"/>
              <w:rPr>
                <w:noProof/>
              </w:rPr>
            </w:pPr>
          </w:p>
          <w:p w14:paraId="5BA61B7E" w14:textId="77777777" w:rsidR="0043212D" w:rsidRDefault="0043212D" w:rsidP="00E15234">
            <w:pPr>
              <w:pStyle w:val="Subttulo"/>
              <w:framePr w:wrap="around"/>
              <w:jc w:val="both"/>
              <w:rPr>
                <w:noProof/>
              </w:rPr>
            </w:pPr>
            <w:r>
              <w:rPr>
                <w:noProof/>
              </w:rPr>
              <w:t>5. Resultados Obtenidos</w:t>
            </w:r>
          </w:p>
          <w:p w14:paraId="0E798AC4" w14:textId="77777777" w:rsidR="0043212D" w:rsidRDefault="0043212D" w:rsidP="00E15234">
            <w:pPr>
              <w:pStyle w:val="Contenido"/>
              <w:jc w:val="both"/>
              <w:rPr>
                <w:noProof/>
              </w:rPr>
            </w:pPr>
            <w:r>
              <w:rPr>
                <w:noProof/>
              </w:rPr>
              <w:t>Los algoritmos fueron probados utilizando listas de 1000 elementos generadas aleatoriamente. Los tiempos de ejecución evidenciaron una gran diferencia entre ellos:</w:t>
            </w:r>
          </w:p>
          <w:p w14:paraId="67CD3A72" w14:textId="77777777" w:rsidR="0043212D" w:rsidRDefault="0043212D" w:rsidP="00E15234">
            <w:pPr>
              <w:pStyle w:val="Contenido"/>
              <w:jc w:val="both"/>
              <w:rPr>
                <w:noProof/>
              </w:rPr>
            </w:pPr>
            <w:r>
              <w:rPr>
                <w:noProof/>
              </w:rPr>
              <w:t>- BubbleSort fue el más lento, confirmando su complejidad O(n²).</w:t>
            </w:r>
          </w:p>
          <w:p w14:paraId="47481EED" w14:textId="220B4C35" w:rsidR="0043212D" w:rsidRDefault="0043212D" w:rsidP="00E15234">
            <w:pPr>
              <w:pStyle w:val="Contenido"/>
              <w:jc w:val="both"/>
              <w:rPr>
                <w:noProof/>
              </w:rPr>
            </w:pPr>
            <w:r>
              <w:rPr>
                <w:noProof/>
              </w:rPr>
              <w:t>-</w:t>
            </w:r>
            <w:r w:rsidR="001139F3">
              <w:rPr>
                <w:noProof/>
              </w:rPr>
              <w:t xml:space="preserve"> </w:t>
            </w:r>
            <w:r>
              <w:rPr>
                <w:noProof/>
              </w:rPr>
              <w:t>MergeSort y QuickSort mostraron una eficiencia considerablemente mayor, especialmente este último en promedio.</w:t>
            </w:r>
          </w:p>
          <w:p w14:paraId="34D73913" w14:textId="77777777" w:rsidR="0043212D" w:rsidRDefault="0043212D" w:rsidP="00E15234">
            <w:pPr>
              <w:pStyle w:val="Contenido"/>
              <w:jc w:val="both"/>
              <w:rPr>
                <w:noProof/>
              </w:rPr>
            </w:pPr>
            <w:r>
              <w:rPr>
                <w:noProof/>
              </w:rPr>
              <w:t>- En las búsquedas, la búsqueda binaria fue mucho más eficiente que la lineal, especialmente en listas grandes y ordenadas.</w:t>
            </w:r>
          </w:p>
          <w:p w14:paraId="3FB5529D" w14:textId="77777777" w:rsidR="0043212D" w:rsidRDefault="0043212D" w:rsidP="00E15234">
            <w:pPr>
              <w:pStyle w:val="Contenido"/>
              <w:jc w:val="both"/>
              <w:rPr>
                <w:noProof/>
              </w:rPr>
            </w:pPr>
            <w:r>
              <w:rPr>
                <w:noProof/>
              </w:rPr>
              <w:t>- La estructura de árbol AVL funcionó correctamente insertando y recorriendo valores, aunque no se implementó aún la lógica de rotación para balanceo completo.</w:t>
            </w:r>
          </w:p>
          <w:p w14:paraId="2A2F1A2B" w14:textId="77777777" w:rsidR="0043212D" w:rsidRDefault="0043212D" w:rsidP="00E15234">
            <w:pPr>
              <w:pStyle w:val="Contenido"/>
              <w:jc w:val="both"/>
              <w:rPr>
                <w:noProof/>
              </w:rPr>
            </w:pPr>
          </w:p>
          <w:p w14:paraId="6C0BA1E2" w14:textId="77777777" w:rsidR="0043212D" w:rsidRDefault="0043212D" w:rsidP="00E15234">
            <w:pPr>
              <w:pStyle w:val="Contenido"/>
              <w:jc w:val="both"/>
              <w:rPr>
                <w:noProof/>
              </w:rPr>
            </w:pPr>
            <w:r>
              <w:rPr>
                <w:noProof/>
              </w:rPr>
              <w:lastRenderedPageBreak/>
              <w:t>Se corrigieron errores de importación al organizar el proyecto, y se evitó el uso de instrucciones como 'break' para mejorar la claridad del flujo del programa.</w:t>
            </w:r>
          </w:p>
          <w:p w14:paraId="154E5922" w14:textId="002091EB" w:rsidR="0043212D" w:rsidRDefault="0043212D" w:rsidP="00E15234">
            <w:pPr>
              <w:pStyle w:val="Contenido"/>
              <w:jc w:val="both"/>
              <w:rPr>
                <w:noProof/>
              </w:rPr>
            </w:pPr>
            <w:r>
              <w:rPr>
                <w:noProof/>
              </w:rPr>
              <w:t xml:space="preserve">El código fue probado en múltiples ejecuciones y validado mediante salidas en consola. </w:t>
            </w:r>
          </w:p>
          <w:p w14:paraId="6BD092ED" w14:textId="77777777" w:rsidR="00972988" w:rsidRDefault="00972988" w:rsidP="00E15234">
            <w:pPr>
              <w:pStyle w:val="Contenido"/>
              <w:jc w:val="both"/>
              <w:rPr>
                <w:noProof/>
              </w:rPr>
            </w:pPr>
          </w:p>
          <w:p w14:paraId="3D420FB9" w14:textId="77777777" w:rsidR="00972988" w:rsidRDefault="00972988" w:rsidP="00E15234">
            <w:pPr>
              <w:pStyle w:val="Contenido"/>
              <w:jc w:val="both"/>
              <w:rPr>
                <w:noProof/>
              </w:rPr>
            </w:pPr>
          </w:p>
          <w:p w14:paraId="79BE34E8" w14:textId="77777777" w:rsidR="0043212D" w:rsidRDefault="0043212D" w:rsidP="00E15234">
            <w:pPr>
              <w:pStyle w:val="Subttulo"/>
              <w:framePr w:wrap="around"/>
              <w:jc w:val="both"/>
              <w:rPr>
                <w:noProof/>
              </w:rPr>
            </w:pPr>
            <w:r>
              <w:rPr>
                <w:noProof/>
              </w:rPr>
              <w:t>6. Conclusiones</w:t>
            </w:r>
          </w:p>
          <w:p w14:paraId="11009408" w14:textId="77777777" w:rsidR="0043212D" w:rsidRDefault="0043212D" w:rsidP="00E15234">
            <w:pPr>
              <w:pStyle w:val="Contenido"/>
              <w:jc w:val="both"/>
              <w:rPr>
                <w:noProof/>
              </w:rPr>
            </w:pPr>
            <w:r>
              <w:rPr>
                <w:noProof/>
              </w:rPr>
              <w:t>El trabajo permitió aplicar conocimientos sobre estructuras de datos y algoritmos en un proyecto práctico, observando su comportamiento real. Se comprendió la diferencia de eficiencia entre métodos de ordenamiento y búsqueda, y la utilidad de estructuras como los árboles AVL. Además, se reforzaron habilidades de programación modular, control de versiones con Git, y documentación técnica. Como mejora futura, se propone implementar rotaciones AVL completas y agregar visualización gráfica con matplotlib o interfaces interactivas.</w:t>
            </w:r>
          </w:p>
          <w:p w14:paraId="12604271" w14:textId="77777777" w:rsidR="0043212D" w:rsidRDefault="0043212D" w:rsidP="00E15234">
            <w:pPr>
              <w:pStyle w:val="Contenido"/>
              <w:jc w:val="both"/>
              <w:rPr>
                <w:noProof/>
              </w:rPr>
            </w:pPr>
          </w:p>
          <w:p w14:paraId="5E3BB22C" w14:textId="77777777" w:rsidR="0043212D" w:rsidRDefault="0043212D" w:rsidP="00E15234">
            <w:pPr>
              <w:pStyle w:val="Subttulo"/>
              <w:framePr w:wrap="around"/>
              <w:jc w:val="both"/>
              <w:rPr>
                <w:noProof/>
              </w:rPr>
            </w:pPr>
            <w:r>
              <w:rPr>
                <w:noProof/>
              </w:rPr>
              <w:t>7. Bibliografía</w:t>
            </w:r>
          </w:p>
          <w:p w14:paraId="332F35D3" w14:textId="77777777" w:rsidR="0043212D" w:rsidRDefault="0043212D" w:rsidP="00E15234">
            <w:pPr>
              <w:pStyle w:val="Contenido"/>
              <w:jc w:val="both"/>
              <w:rPr>
                <w:noProof/>
              </w:rPr>
            </w:pPr>
            <w:r>
              <w:rPr>
                <w:noProof/>
              </w:rPr>
              <w:t>•</w:t>
            </w:r>
            <w:r>
              <w:rPr>
                <w:noProof/>
              </w:rPr>
              <w:tab/>
              <w:t>Hetland, M. L. (2010). Python Algorithms: Mastering Basic Algorithms in the Python Language. Apress.</w:t>
            </w:r>
          </w:p>
          <w:p w14:paraId="3530B273" w14:textId="77777777" w:rsidR="0043212D" w:rsidRDefault="0043212D" w:rsidP="00E15234">
            <w:pPr>
              <w:pStyle w:val="Contenido"/>
              <w:jc w:val="both"/>
              <w:rPr>
                <w:noProof/>
              </w:rPr>
            </w:pPr>
            <w:r>
              <w:rPr>
                <w:noProof/>
              </w:rPr>
              <w:t>•</w:t>
            </w:r>
            <w:r>
              <w:rPr>
                <w:noProof/>
              </w:rPr>
              <w:tab/>
              <w:t>Bhargava, A. (2016). Grokking Algorithms: An illustrated guide for programmers and other curious people. Manning Publications.</w:t>
            </w:r>
          </w:p>
          <w:p w14:paraId="283AB49B" w14:textId="77777777" w:rsidR="0043212D" w:rsidRDefault="0043212D" w:rsidP="00E15234">
            <w:pPr>
              <w:pStyle w:val="Contenido"/>
              <w:jc w:val="both"/>
              <w:rPr>
                <w:noProof/>
              </w:rPr>
            </w:pPr>
            <w:r>
              <w:rPr>
                <w:noProof/>
              </w:rPr>
              <w:t>•</w:t>
            </w:r>
            <w:r>
              <w:rPr>
                <w:noProof/>
              </w:rPr>
              <w:tab/>
              <w:t>Miller, B. N., &amp; Ranum, D. L. (2022). Problem Solving with Algorithms and Data Structures using Python. Runestone Interactive. https://runestone.academy/</w:t>
            </w:r>
          </w:p>
          <w:p w14:paraId="6F2F5514" w14:textId="77777777" w:rsidR="0043212D" w:rsidRDefault="0043212D" w:rsidP="00E15234">
            <w:pPr>
              <w:pStyle w:val="Contenido"/>
              <w:jc w:val="both"/>
              <w:rPr>
                <w:noProof/>
              </w:rPr>
            </w:pPr>
            <w:r>
              <w:rPr>
                <w:noProof/>
              </w:rPr>
              <w:t>•</w:t>
            </w:r>
            <w:r>
              <w:rPr>
                <w:noProof/>
              </w:rPr>
              <w:tab/>
              <w:t>GeeksForGeeks. (s.f.). Data Structures and Algorithms. https://www.geeksforgeeks.org/data-structures/</w:t>
            </w:r>
          </w:p>
          <w:p w14:paraId="05DFD801" w14:textId="77777777" w:rsidR="0043212D" w:rsidRDefault="0043212D" w:rsidP="00E15234">
            <w:pPr>
              <w:pStyle w:val="Contenido"/>
              <w:jc w:val="both"/>
              <w:rPr>
                <w:noProof/>
              </w:rPr>
            </w:pPr>
            <w:r>
              <w:rPr>
                <w:noProof/>
              </w:rPr>
              <w:t>•</w:t>
            </w:r>
            <w:r>
              <w:rPr>
                <w:noProof/>
              </w:rPr>
              <w:tab/>
              <w:t>Python Software Foundation. (s.f.). The Python Tutorial. https://docs.python.org/3/</w:t>
            </w:r>
          </w:p>
          <w:p w14:paraId="776E5C07" w14:textId="036D07E8" w:rsidR="0043212D" w:rsidRDefault="0043212D" w:rsidP="00E15234">
            <w:pPr>
              <w:pStyle w:val="Contenido"/>
              <w:jc w:val="both"/>
              <w:rPr>
                <w:noProof/>
              </w:rPr>
            </w:pPr>
            <w:r>
              <w:rPr>
                <w:noProof/>
              </w:rPr>
              <w:t>•</w:t>
            </w:r>
            <w:r>
              <w:rPr>
                <w:noProof/>
              </w:rPr>
              <w:tab/>
              <w:t xml:space="preserve">Universidad de Alicante. (s.f.). Estructuras de Datos y Algoritmos en Python. </w:t>
            </w:r>
            <w:hyperlink r:id="rId16" w:history="1">
              <w:r w:rsidRPr="00916DD3">
                <w:rPr>
                  <w:rStyle w:val="Hipervnculo"/>
                  <w:noProof/>
                </w:rPr>
                <w:t>https://www.dlsi.ua.es/asignaturas/eda/temas.html</w:t>
              </w:r>
            </w:hyperlink>
          </w:p>
          <w:p w14:paraId="19F9394B" w14:textId="77777777" w:rsidR="0043212D" w:rsidRDefault="0043212D" w:rsidP="00E15234">
            <w:pPr>
              <w:pStyle w:val="Contenido"/>
              <w:jc w:val="both"/>
              <w:rPr>
                <w:noProof/>
              </w:rPr>
            </w:pPr>
          </w:p>
          <w:p w14:paraId="5FCD6530" w14:textId="77777777" w:rsidR="0043212D" w:rsidRDefault="0043212D" w:rsidP="00E15234">
            <w:pPr>
              <w:pStyle w:val="Contenido"/>
              <w:jc w:val="both"/>
              <w:rPr>
                <w:noProof/>
              </w:rPr>
            </w:pPr>
          </w:p>
          <w:p w14:paraId="65AFCAF6" w14:textId="77777777" w:rsidR="0043212D" w:rsidRDefault="0043212D" w:rsidP="00E15234">
            <w:pPr>
              <w:pStyle w:val="Subttulo"/>
              <w:framePr w:wrap="around"/>
              <w:jc w:val="both"/>
              <w:rPr>
                <w:noProof/>
              </w:rPr>
            </w:pPr>
            <w:r>
              <w:rPr>
                <w:noProof/>
              </w:rPr>
              <w:t>8. Anexos</w:t>
            </w:r>
          </w:p>
          <w:p w14:paraId="240A281E" w14:textId="77777777" w:rsidR="0043212D" w:rsidRDefault="0043212D" w:rsidP="002443EE">
            <w:pPr>
              <w:pStyle w:val="Contenido"/>
              <w:rPr>
                <w:noProof/>
              </w:rPr>
            </w:pPr>
            <w:r>
              <w:rPr>
                <w:noProof/>
              </w:rPr>
              <w:t>A continuación, se listan los elementos complementarios que acompañan al trabajo práctico:</w:t>
            </w:r>
          </w:p>
          <w:p w14:paraId="26A5C8BB" w14:textId="25ABA869" w:rsidR="0043212D" w:rsidRDefault="0043212D" w:rsidP="002443EE">
            <w:pPr>
              <w:pStyle w:val="Contenido"/>
              <w:rPr>
                <w:noProof/>
              </w:rPr>
            </w:pPr>
            <w:r>
              <w:rPr>
                <w:noProof/>
              </w:rPr>
              <w:t>- Capturas del programa en ejecución: se incluyen imágenes del menú principal, ejecución de algoritmos de ordenamiento y búsqueda, y recorrido del árbol AVL.</w:t>
            </w:r>
          </w:p>
          <w:p w14:paraId="411279FC" w14:textId="2AEAD2D4" w:rsidR="0043212D" w:rsidRDefault="0043212D" w:rsidP="002443EE">
            <w:pPr>
              <w:pStyle w:val="Contenido"/>
              <w:rPr>
                <w:noProof/>
              </w:rPr>
            </w:pPr>
            <w:r>
              <w:rPr>
                <w:noProof/>
              </w:rPr>
              <w:t xml:space="preserve">- Enlace al video explicativo: </w:t>
            </w:r>
            <w:r w:rsidR="002C3D32" w:rsidRPr="002C3D32">
              <w:rPr>
                <w:noProof/>
              </w:rPr>
              <w:t>https://youtu.be/EWKGsLqU45E</w:t>
            </w:r>
          </w:p>
          <w:p w14:paraId="7CDEA065" w14:textId="77777777" w:rsidR="0043212D" w:rsidRDefault="0043212D" w:rsidP="002443EE">
            <w:pPr>
              <w:pStyle w:val="Contenido"/>
              <w:rPr>
                <w:noProof/>
              </w:rPr>
            </w:pPr>
            <w:r>
              <w:rPr>
                <w:noProof/>
              </w:rPr>
              <w:t>- Archivo ZIP con el código fuente completo: se adjunta el proyecto organizado modularmente en carpetas, con todos los módulos de Python desarrollados.</w:t>
            </w:r>
          </w:p>
          <w:p w14:paraId="59B00869" w14:textId="275BB470" w:rsidR="002854CF" w:rsidRDefault="002854CF" w:rsidP="002854CF">
            <w:pPr>
              <w:pStyle w:val="Contenido"/>
              <w:jc w:val="center"/>
              <w:rPr>
                <w:noProof/>
              </w:rPr>
            </w:pPr>
            <w:r w:rsidRPr="002854CF">
              <w:rPr>
                <w:noProof/>
              </w:rPr>
              <w:lastRenderedPageBreak/>
              <w:drawing>
                <wp:inline distT="0" distB="0" distL="0" distR="0" wp14:anchorId="042605DB" wp14:editId="1B213E02">
                  <wp:extent cx="3277057" cy="2010056"/>
                  <wp:effectExtent l="76200" t="76200" r="133350" b="142875"/>
                  <wp:docPr id="2099362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62350" name=""/>
                          <pic:cNvPicPr/>
                        </pic:nvPicPr>
                        <pic:blipFill>
                          <a:blip r:embed="rId17"/>
                          <a:stretch>
                            <a:fillRect/>
                          </a:stretch>
                        </pic:blipFill>
                        <pic:spPr>
                          <a:xfrm>
                            <a:off x="0" y="0"/>
                            <a:ext cx="3277057" cy="2010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F4ED3B" w14:textId="77777777" w:rsidR="0043212D" w:rsidRDefault="0043212D" w:rsidP="00E15234">
            <w:pPr>
              <w:pStyle w:val="Contenido"/>
              <w:jc w:val="both"/>
              <w:rPr>
                <w:noProof/>
              </w:rPr>
            </w:pPr>
            <w:r>
              <w:rPr>
                <w:noProof/>
              </w:rPr>
              <w:t>- Documento Word con el marco teórico detallado.</w:t>
            </w:r>
          </w:p>
          <w:p w14:paraId="2D512511" w14:textId="5D3DE552" w:rsidR="0043212D" w:rsidRDefault="0043212D" w:rsidP="00E15234">
            <w:pPr>
              <w:pStyle w:val="Contenido"/>
              <w:jc w:val="both"/>
              <w:rPr>
                <w:noProof/>
              </w:rPr>
            </w:pPr>
            <w:r>
              <w:rPr>
                <w:noProof/>
              </w:rPr>
              <w:t>- Comparación de tiempos de ejecución entre algoritmos, basada en pruebas prácticas incluidas en el módulo de medición.</w:t>
            </w:r>
          </w:p>
          <w:p w14:paraId="2EA993A0" w14:textId="77777777" w:rsidR="00DF027C" w:rsidRDefault="00DF027C" w:rsidP="00E15234">
            <w:pPr>
              <w:pStyle w:val="Contenido"/>
              <w:jc w:val="both"/>
              <w:rPr>
                <w:i/>
                <w:noProof/>
                <w:sz w:val="36"/>
              </w:rPr>
            </w:pPr>
          </w:p>
          <w:p w14:paraId="3A913FAF" w14:textId="77777777" w:rsidR="00DF027C" w:rsidRDefault="00DF027C" w:rsidP="00E15234">
            <w:pPr>
              <w:pStyle w:val="Contenido"/>
              <w:jc w:val="both"/>
              <w:rPr>
                <w:i/>
                <w:noProof/>
                <w:sz w:val="36"/>
              </w:rPr>
            </w:pPr>
          </w:p>
        </w:tc>
      </w:tr>
    </w:tbl>
    <w:p w14:paraId="6E711732" w14:textId="77777777" w:rsidR="0087605E" w:rsidRPr="00D70D02" w:rsidRDefault="0087605E" w:rsidP="00AB02A7">
      <w:pPr>
        <w:spacing w:after="200"/>
        <w:rPr>
          <w:noProof/>
        </w:rPr>
      </w:pPr>
    </w:p>
    <w:sectPr w:rsidR="0087605E" w:rsidRPr="00D70D02" w:rsidSect="00AB02A7">
      <w:headerReference w:type="default" r:id="rId18"/>
      <w:footerReference w:type="default" r:id="rId1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CEA29" w14:textId="77777777" w:rsidR="006B3381" w:rsidRDefault="006B3381">
      <w:r>
        <w:separator/>
      </w:r>
    </w:p>
    <w:p w14:paraId="304022AD" w14:textId="77777777" w:rsidR="006B3381" w:rsidRDefault="006B3381"/>
  </w:endnote>
  <w:endnote w:type="continuationSeparator" w:id="0">
    <w:p w14:paraId="537D4CF4" w14:textId="77777777" w:rsidR="006B3381" w:rsidRDefault="006B3381">
      <w:r>
        <w:continuationSeparator/>
      </w:r>
    </w:p>
    <w:p w14:paraId="08FE0B21" w14:textId="77777777" w:rsidR="006B3381" w:rsidRDefault="006B3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890194395"/>
      <w:docPartObj>
        <w:docPartGallery w:val="Page Numbers (Bottom of Page)"/>
        <w:docPartUnique/>
      </w:docPartObj>
    </w:sdtPr>
    <w:sdtEndPr/>
    <w:sdtContent>
      <w:p w14:paraId="167C160C"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1667F69"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A2D97" w14:textId="77777777" w:rsidR="006B3381" w:rsidRDefault="006B3381">
      <w:r>
        <w:separator/>
      </w:r>
    </w:p>
    <w:p w14:paraId="23B3A877" w14:textId="77777777" w:rsidR="006B3381" w:rsidRDefault="006B3381"/>
  </w:footnote>
  <w:footnote w:type="continuationSeparator" w:id="0">
    <w:p w14:paraId="006982B9" w14:textId="77777777" w:rsidR="006B3381" w:rsidRDefault="006B3381">
      <w:r>
        <w:continuationSeparator/>
      </w:r>
    </w:p>
    <w:p w14:paraId="6AC8A914" w14:textId="77777777" w:rsidR="006B3381" w:rsidRDefault="006B3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07D4953" w14:textId="77777777" w:rsidTr="00360494">
      <w:trPr>
        <w:trHeight w:val="978"/>
      </w:trPr>
      <w:tc>
        <w:tcPr>
          <w:tcW w:w="10035" w:type="dxa"/>
          <w:tcBorders>
            <w:top w:val="nil"/>
            <w:left w:val="nil"/>
            <w:bottom w:val="single" w:sz="36" w:space="0" w:color="34ABA2" w:themeColor="accent3"/>
            <w:right w:val="nil"/>
          </w:tcBorders>
        </w:tcPr>
        <w:p w14:paraId="6ACC73A4" w14:textId="77777777" w:rsidR="00D077E9" w:rsidRDefault="00D077E9">
          <w:pPr>
            <w:pStyle w:val="Encabezado"/>
            <w:rPr>
              <w:noProof/>
            </w:rPr>
          </w:pPr>
        </w:p>
      </w:tc>
    </w:tr>
  </w:tbl>
  <w:p w14:paraId="2172BA9D" w14:textId="77777777" w:rsidR="00D077E9" w:rsidRDefault="00D077E9" w:rsidP="00D077E9">
    <w:pPr>
      <w:pStyle w:val="Encabezado"/>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7C"/>
    <w:rsid w:val="0002482E"/>
    <w:rsid w:val="00050324"/>
    <w:rsid w:val="000747A0"/>
    <w:rsid w:val="000A0150"/>
    <w:rsid w:val="000E63C9"/>
    <w:rsid w:val="0011122C"/>
    <w:rsid w:val="001139F3"/>
    <w:rsid w:val="00130E9D"/>
    <w:rsid w:val="001352E8"/>
    <w:rsid w:val="00150A6D"/>
    <w:rsid w:val="00185B35"/>
    <w:rsid w:val="001E4A81"/>
    <w:rsid w:val="001F2BC8"/>
    <w:rsid w:val="001F5F6B"/>
    <w:rsid w:val="00224A60"/>
    <w:rsid w:val="00243EBC"/>
    <w:rsid w:val="002443EE"/>
    <w:rsid w:val="00246A35"/>
    <w:rsid w:val="00284348"/>
    <w:rsid w:val="002854CF"/>
    <w:rsid w:val="002C3D32"/>
    <w:rsid w:val="002F51F5"/>
    <w:rsid w:val="00312137"/>
    <w:rsid w:val="003131BD"/>
    <w:rsid w:val="00330359"/>
    <w:rsid w:val="0033762F"/>
    <w:rsid w:val="00360494"/>
    <w:rsid w:val="00366C7E"/>
    <w:rsid w:val="00384EA3"/>
    <w:rsid w:val="003A39A1"/>
    <w:rsid w:val="003C2191"/>
    <w:rsid w:val="003C4499"/>
    <w:rsid w:val="003D2694"/>
    <w:rsid w:val="003D3863"/>
    <w:rsid w:val="003F1EFA"/>
    <w:rsid w:val="004110DE"/>
    <w:rsid w:val="0043212D"/>
    <w:rsid w:val="0044085A"/>
    <w:rsid w:val="004B21A5"/>
    <w:rsid w:val="004E5FEE"/>
    <w:rsid w:val="005037F0"/>
    <w:rsid w:val="00516A86"/>
    <w:rsid w:val="005275F6"/>
    <w:rsid w:val="00572102"/>
    <w:rsid w:val="005D0E78"/>
    <w:rsid w:val="005F1BB0"/>
    <w:rsid w:val="00656C4D"/>
    <w:rsid w:val="006A102F"/>
    <w:rsid w:val="006B3381"/>
    <w:rsid w:val="006E5716"/>
    <w:rsid w:val="00726A6E"/>
    <w:rsid w:val="007302B3"/>
    <w:rsid w:val="00730733"/>
    <w:rsid w:val="007309A6"/>
    <w:rsid w:val="00730E3A"/>
    <w:rsid w:val="00736AAF"/>
    <w:rsid w:val="00744294"/>
    <w:rsid w:val="00765B2A"/>
    <w:rsid w:val="00783A34"/>
    <w:rsid w:val="007C6B52"/>
    <w:rsid w:val="007D16C5"/>
    <w:rsid w:val="00861CB8"/>
    <w:rsid w:val="00862FE4"/>
    <w:rsid w:val="0086389A"/>
    <w:rsid w:val="00871906"/>
    <w:rsid w:val="0087605E"/>
    <w:rsid w:val="008941AE"/>
    <w:rsid w:val="008B1FEE"/>
    <w:rsid w:val="008B53D1"/>
    <w:rsid w:val="008E0189"/>
    <w:rsid w:val="00903C32"/>
    <w:rsid w:val="00916B16"/>
    <w:rsid w:val="009173B9"/>
    <w:rsid w:val="009215EE"/>
    <w:rsid w:val="009301D4"/>
    <w:rsid w:val="0093335D"/>
    <w:rsid w:val="0093613E"/>
    <w:rsid w:val="00943026"/>
    <w:rsid w:val="00966B81"/>
    <w:rsid w:val="00972988"/>
    <w:rsid w:val="00977F79"/>
    <w:rsid w:val="009C7720"/>
    <w:rsid w:val="00A15B92"/>
    <w:rsid w:val="00A23AFA"/>
    <w:rsid w:val="00A31B3E"/>
    <w:rsid w:val="00A51CB8"/>
    <w:rsid w:val="00A532F3"/>
    <w:rsid w:val="00A8489E"/>
    <w:rsid w:val="00AB02A7"/>
    <w:rsid w:val="00AC29F3"/>
    <w:rsid w:val="00AD18D6"/>
    <w:rsid w:val="00AE72D2"/>
    <w:rsid w:val="00B231E5"/>
    <w:rsid w:val="00B44535"/>
    <w:rsid w:val="00BA13B2"/>
    <w:rsid w:val="00C02A53"/>
    <w:rsid w:val="00C02B87"/>
    <w:rsid w:val="00C4086D"/>
    <w:rsid w:val="00C84E50"/>
    <w:rsid w:val="00CA1896"/>
    <w:rsid w:val="00CA7416"/>
    <w:rsid w:val="00CB5B28"/>
    <w:rsid w:val="00CE0119"/>
    <w:rsid w:val="00CF5371"/>
    <w:rsid w:val="00D0323A"/>
    <w:rsid w:val="00D0559F"/>
    <w:rsid w:val="00D064B5"/>
    <w:rsid w:val="00D077E9"/>
    <w:rsid w:val="00D14513"/>
    <w:rsid w:val="00D17A79"/>
    <w:rsid w:val="00D42CB7"/>
    <w:rsid w:val="00D5413D"/>
    <w:rsid w:val="00D570A9"/>
    <w:rsid w:val="00D70D02"/>
    <w:rsid w:val="00D770C7"/>
    <w:rsid w:val="00D86945"/>
    <w:rsid w:val="00D90290"/>
    <w:rsid w:val="00DC706A"/>
    <w:rsid w:val="00DD152F"/>
    <w:rsid w:val="00DE213F"/>
    <w:rsid w:val="00DF027C"/>
    <w:rsid w:val="00E00A32"/>
    <w:rsid w:val="00E0786B"/>
    <w:rsid w:val="00E15234"/>
    <w:rsid w:val="00E22ACD"/>
    <w:rsid w:val="00E60054"/>
    <w:rsid w:val="00E620B0"/>
    <w:rsid w:val="00E704DD"/>
    <w:rsid w:val="00E7767F"/>
    <w:rsid w:val="00E81B40"/>
    <w:rsid w:val="00EA237C"/>
    <w:rsid w:val="00ED4DC0"/>
    <w:rsid w:val="00EF555B"/>
    <w:rsid w:val="00F027BB"/>
    <w:rsid w:val="00F11DCF"/>
    <w:rsid w:val="00F162EA"/>
    <w:rsid w:val="00F52D27"/>
    <w:rsid w:val="00F83527"/>
    <w:rsid w:val="00FD583F"/>
    <w:rsid w:val="00FD7488"/>
    <w:rsid w:val="00FE17A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77734"/>
  <w15:docId w15:val="{B8CF2F49-7B81-45EA-B369-115E7D2F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Hipervnculo">
    <w:name w:val="Hyperlink"/>
    <w:basedOn w:val="Fuentedeprrafopredeter"/>
    <w:uiPriority w:val="99"/>
    <w:unhideWhenUsed/>
    <w:rsid w:val="0043212D"/>
    <w:rPr>
      <w:color w:val="3592CF" w:themeColor="hyperlink"/>
      <w:u w:val="single"/>
    </w:rPr>
  </w:style>
  <w:style w:type="character" w:styleId="Mencinsinresolver">
    <w:name w:val="Unresolved Mention"/>
    <w:basedOn w:val="Fuentedeprrafopredeter"/>
    <w:uiPriority w:val="99"/>
    <w:semiHidden/>
    <w:unhideWhenUsed/>
    <w:rsid w:val="00432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dlsi.ua.es/asignaturas/eda/tema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rm\AppData\Local\Microsoft\Office\16.0\DTS\es-AR%7b5B0CEE84-2BEF-4D2E-B503-08DDFCA4C1DB%7d\%7b06CF3FC1-A104-479B-9476-8CDE36E71FA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4AA50A580F4A99B2E7D1E6B22DB7AE"/>
        <w:category>
          <w:name w:val="General"/>
          <w:gallery w:val="placeholder"/>
        </w:category>
        <w:types>
          <w:type w:val="bbPlcHdr"/>
        </w:types>
        <w:behaviors>
          <w:behavior w:val="content"/>
        </w:behaviors>
        <w:guid w:val="{01EF8133-D7D5-48D4-B9AC-2FFB736AD708}"/>
      </w:docPartPr>
      <w:docPartBody>
        <w:p w:rsidR="00F856DE" w:rsidRDefault="00F856DE">
          <w:pPr>
            <w:pStyle w:val="864AA50A580F4A99B2E7D1E6B22DB7AE"/>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junio 20</w:t>
          </w:r>
          <w:r w:rsidRPr="00D86945">
            <w:rPr>
              <w:rStyle w:val="SubttuloCar"/>
              <w:b/>
              <w:lang w:bidi="es-ES"/>
            </w:rPr>
            <w:fldChar w:fldCharType="end"/>
          </w:r>
        </w:p>
      </w:docPartBody>
    </w:docPart>
    <w:docPart>
      <w:docPartPr>
        <w:name w:val="E1B6E6F7982B47C7892693B92D6076D7"/>
        <w:category>
          <w:name w:val="General"/>
          <w:gallery w:val="placeholder"/>
        </w:category>
        <w:types>
          <w:type w:val="bbPlcHdr"/>
        </w:types>
        <w:behaviors>
          <w:behavior w:val="content"/>
        </w:behaviors>
        <w:guid w:val="{B5FD8781-5F21-4049-8BD2-CA338515C0B8}"/>
      </w:docPartPr>
      <w:docPartBody>
        <w:p w:rsidR="00F856DE" w:rsidRDefault="00F856DE">
          <w:pPr>
            <w:pStyle w:val="E1B6E6F7982B47C7892693B92D6076D7"/>
          </w:pPr>
          <w:r>
            <w:rPr>
              <w:noProof/>
              <w:lang w:bidi="es-ES"/>
            </w:rPr>
            <w:t>NOMBRE DE LA COMPAÑÍA</w:t>
          </w:r>
        </w:p>
      </w:docPartBody>
    </w:docPart>
    <w:docPart>
      <w:docPartPr>
        <w:name w:val="C6CEF05A4DCC49789CA6B59CF9A8B614"/>
        <w:category>
          <w:name w:val="General"/>
          <w:gallery w:val="placeholder"/>
        </w:category>
        <w:types>
          <w:type w:val="bbPlcHdr"/>
        </w:types>
        <w:behaviors>
          <w:behavior w:val="content"/>
        </w:behaviors>
        <w:guid w:val="{53AA8436-D526-4629-8567-B56D53C132DD}"/>
      </w:docPartPr>
      <w:docPartBody>
        <w:p w:rsidR="00F856DE" w:rsidRDefault="00F856DE">
          <w:pPr>
            <w:pStyle w:val="C6CEF05A4DCC49789CA6B59CF9A8B614"/>
          </w:pPr>
          <w:r>
            <w:rPr>
              <w:noProof/>
              <w:lang w:bidi="es-ES"/>
            </w:rPr>
            <w:t>Su nombre</w:t>
          </w:r>
        </w:p>
      </w:docPartBody>
    </w:docPart>
    <w:docPart>
      <w:docPartPr>
        <w:name w:val="20C2BC1F24E24FB0A2AB66E42C3009F4"/>
        <w:category>
          <w:name w:val="General"/>
          <w:gallery w:val="placeholder"/>
        </w:category>
        <w:types>
          <w:type w:val="bbPlcHdr"/>
        </w:types>
        <w:behaviors>
          <w:behavior w:val="content"/>
        </w:behaviors>
        <w:guid w:val="{6CCA19CF-3568-4D7E-ABAD-F4854F60DADA}"/>
      </w:docPartPr>
      <w:docPartBody>
        <w:p w:rsidR="00F856DE" w:rsidRDefault="00F856DE">
          <w:pPr>
            <w:pStyle w:val="20C2BC1F24E24FB0A2AB66E42C3009F4"/>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DE"/>
    <w:rsid w:val="000F5C26"/>
    <w:rsid w:val="0011122C"/>
    <w:rsid w:val="001E4A81"/>
    <w:rsid w:val="009453E1"/>
    <w:rsid w:val="00A15B92"/>
    <w:rsid w:val="00D14513"/>
    <w:rsid w:val="00D17A79"/>
    <w:rsid w:val="00F856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Pr>
      <w:caps/>
      <w:color w:val="44546A" w:themeColor="text2"/>
      <w:spacing w:val="20"/>
      <w:kern w:val="0"/>
      <w:sz w:val="32"/>
      <w:szCs w:val="22"/>
      <w:lang w:val="es-ES" w:eastAsia="en-US"/>
      <w14:ligatures w14:val="none"/>
    </w:rPr>
  </w:style>
  <w:style w:type="paragraph" w:customStyle="1" w:styleId="864AA50A580F4A99B2E7D1E6B22DB7AE">
    <w:name w:val="864AA50A580F4A99B2E7D1E6B22DB7AE"/>
  </w:style>
  <w:style w:type="paragraph" w:customStyle="1" w:styleId="E1B6E6F7982B47C7892693B92D6076D7">
    <w:name w:val="E1B6E6F7982B47C7892693B92D6076D7"/>
  </w:style>
  <w:style w:type="paragraph" w:customStyle="1" w:styleId="C6CEF05A4DCC49789CA6B59CF9A8B614">
    <w:name w:val="C6CEF05A4DCC49789CA6B59CF9A8B614"/>
  </w:style>
  <w:style w:type="paragraph" w:customStyle="1" w:styleId="20C2BC1F24E24FB0A2AB66E42C3009F4">
    <w:name w:val="20C2BC1F24E24FB0A2AB66E42C300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Jose Ricardo Miranda y Bruno Mendiberry Comision 17 UTN San Nicolas -Tecnicatura en Programacion
Profesor: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{06CF3FC1-A104-479B-9476-8CDE36E71FA5}tf16392850_win32.dotx</Template>
  <TotalTime>71</TotalTime>
  <Pages>9</Pages>
  <Words>1197</Words>
  <Characters>6584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Miranda</dc:creator>
  <cp:keywords/>
  <cp:lastModifiedBy>Ricardo Miranda</cp:lastModifiedBy>
  <cp:revision>36</cp:revision>
  <cp:lastPrinted>2006-08-01T17:47:00Z</cp:lastPrinted>
  <dcterms:created xsi:type="dcterms:W3CDTF">2025-06-20T21:04:00Z</dcterms:created>
  <dcterms:modified xsi:type="dcterms:W3CDTF">2025-06-21T00:03:00Z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